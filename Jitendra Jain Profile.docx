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F13F8" w14:textId="274F74CA" w:rsidR="002021A0" w:rsidRPr="002021A0" w:rsidRDefault="007476CF" w:rsidP="00293782">
      <w:pPr>
        <w:pStyle w:val="Graphicsanchor"/>
      </w:pPr>
      <w:r w:rsidRPr="0049330D">
        <w:rPr>
          <w:noProof/>
        </w:rPr>
        <w:drawing>
          <wp:anchor distT="0" distB="0" distL="114300" distR="114300" simplePos="0" relativeHeight="251687953" behindDoc="0" locked="0" layoutInCell="1" allowOverlap="1" wp14:anchorId="295302EF" wp14:editId="4753A6B1">
            <wp:simplePos x="0" y="0"/>
            <wp:positionH relativeFrom="margin">
              <wp:posOffset>5761990</wp:posOffset>
            </wp:positionH>
            <wp:positionV relativeFrom="paragraph">
              <wp:posOffset>1270</wp:posOffset>
            </wp:positionV>
            <wp:extent cx="1114425" cy="1038225"/>
            <wp:effectExtent l="0" t="0" r="9525" b="0"/>
            <wp:wrapSquare wrapText="bothSides"/>
            <wp:docPr id="13293903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2564">
        <w:rPr>
          <w:noProof/>
        </w:rPr>
        <mc:AlternateContent>
          <mc:Choice Requires="wps">
            <w:drawing>
              <wp:anchor distT="0" distB="0" distL="114300" distR="114300" simplePos="0" relativeHeight="251678737" behindDoc="1" locked="1" layoutInCell="1" allowOverlap="1" wp14:anchorId="0B5A931B" wp14:editId="2CCA1C3F">
                <wp:simplePos x="0" y="0"/>
                <wp:positionH relativeFrom="page">
                  <wp:posOffset>2350135</wp:posOffset>
                </wp:positionH>
                <wp:positionV relativeFrom="page">
                  <wp:posOffset>1417320</wp:posOffset>
                </wp:positionV>
                <wp:extent cx="0" cy="8284464"/>
                <wp:effectExtent l="0" t="0" r="38100" b="21590"/>
                <wp:wrapNone/>
                <wp:docPr id="221492100" name="Straight Connector 208585882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4464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2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16A0A" id="Straight Connector 2085858823" o:spid="_x0000_s1026" alt="&quot;&quot;" style="position:absolute;z-index:-251637743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185.05pt,111.6pt" to="185.05pt,7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" strokecolor="#e8e8e8 [3214]" strokeweight=".25pt">
                <v:stroke joinstyle="miter"/>
                <w10:wrap anchorx="page" anchory="page"/>
                <w10:anchorlock/>
              </v:line>
            </w:pict>
          </mc:Fallback>
        </mc:AlternateContent>
      </w:r>
      <w:r w:rsidR="00293782" w:rsidRPr="002021A0">
        <w:rPr>
          <w:noProof/>
        </w:rPr>
        <mc:AlternateContent>
          <mc:Choice Requires="wps">
            <w:drawing>
              <wp:anchor distT="0" distB="0" distL="114300" distR="114300" simplePos="0" relativeHeight="251673617" behindDoc="0" locked="1" layoutInCell="1" allowOverlap="1" wp14:anchorId="60AA6185" wp14:editId="036C13D8">
                <wp:simplePos x="0" y="0"/>
                <wp:positionH relativeFrom="column">
                  <wp:posOffset>248285</wp:posOffset>
                </wp:positionH>
                <wp:positionV relativeFrom="page">
                  <wp:posOffset>1885950</wp:posOffset>
                </wp:positionV>
                <wp:extent cx="1609090" cy="259080"/>
                <wp:effectExtent l="0" t="0" r="0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EB309" w14:textId="073C51F7" w:rsidR="00293782" w:rsidRPr="00025DB0" w:rsidRDefault="001E3218" w:rsidP="00872564">
                            <w:pPr>
                              <w:pStyle w:val="NoSpacing"/>
                              <w:rPr>
                                <w:rFonts w:ascii="Calibri" w:hAnsi="Calibri" w:cs="Calibri"/>
                                <w:sz w:val="22"/>
                                <w:szCs w:val="32"/>
                                <w:lang w:val="en-IN"/>
                              </w:rPr>
                            </w:pPr>
                            <w:r w:rsidRPr="00025DB0">
                              <w:rPr>
                                <w:rFonts w:ascii="Calibri" w:hAnsi="Calibri" w:cs="Calibri"/>
                                <w:sz w:val="22"/>
                                <w:szCs w:val="32"/>
                                <w:lang w:val="en-IN"/>
                              </w:rPr>
                              <w:t>+91 - 8374489929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" tIns="4572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A6185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9.55pt;margin-top:148.5pt;width:126.7pt;height:20.4pt;z-index:2516736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" filled="f" stroked="f">
                <v:textbox inset="1.2mm,,1mm">
                  <w:txbxContent>
                    <w:p w14:paraId="69EEB309" w14:textId="073C51F7" w:rsidR="00293782" w:rsidRPr="00025DB0" w:rsidRDefault="001E3218" w:rsidP="00872564">
                      <w:pPr>
                        <w:pStyle w:val="NoSpacing"/>
                        <w:rPr>
                          <w:rFonts w:ascii="Calibri" w:hAnsi="Calibri" w:cs="Calibri"/>
                          <w:sz w:val="22"/>
                          <w:szCs w:val="32"/>
                          <w:lang w:val="en-IN"/>
                        </w:rPr>
                      </w:pPr>
                      <w:r w:rsidRPr="00025DB0">
                        <w:rPr>
                          <w:rFonts w:ascii="Calibri" w:hAnsi="Calibri" w:cs="Calibri"/>
                          <w:sz w:val="22"/>
                          <w:szCs w:val="32"/>
                          <w:lang w:val="en-IN"/>
                        </w:rPr>
                        <w:t>+91 - 8374489929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93782" w:rsidRPr="002021A0">
        <w:rPr>
          <w:noProof/>
        </w:rPr>
        <mc:AlternateContent>
          <mc:Choice Requires="wps">
            <w:drawing>
              <wp:anchor distT="0" distB="0" distL="114300" distR="114300" simplePos="0" relativeHeight="251674641" behindDoc="0" locked="1" layoutInCell="1" allowOverlap="1" wp14:anchorId="644207DA" wp14:editId="3BAFEA8C">
                <wp:simplePos x="0" y="0"/>
                <wp:positionH relativeFrom="column">
                  <wp:posOffset>247650</wp:posOffset>
                </wp:positionH>
                <wp:positionV relativeFrom="page">
                  <wp:posOffset>2266950</wp:posOffset>
                </wp:positionV>
                <wp:extent cx="1676400" cy="259080"/>
                <wp:effectExtent l="0" t="0" r="0" b="76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7A6F8" w14:textId="1859A33F" w:rsidR="00293782" w:rsidRPr="00025DB0" w:rsidRDefault="00D72EBF" w:rsidP="00872564">
                            <w:pPr>
                              <w:pStyle w:val="NoSpacing"/>
                              <w:rPr>
                                <w:rFonts w:ascii="Calibri" w:hAnsi="Calibri" w:cs="Calibri"/>
                                <w:sz w:val="22"/>
                                <w:szCs w:val="32"/>
                              </w:rPr>
                            </w:pPr>
                            <w:r w:rsidRPr="00025DB0">
                              <w:rPr>
                                <w:rFonts w:ascii="Calibri" w:hAnsi="Calibri" w:cs="Calibri"/>
                                <w:sz w:val="22"/>
                                <w:szCs w:val="32"/>
                              </w:rPr>
                              <w:t>j</w:t>
                            </w:r>
                            <w:r w:rsidR="001E3218" w:rsidRPr="00025DB0">
                              <w:rPr>
                                <w:rFonts w:ascii="Calibri" w:hAnsi="Calibri" w:cs="Calibri"/>
                                <w:sz w:val="22"/>
                                <w:szCs w:val="32"/>
                              </w:rPr>
                              <w:t>itendra.jain.erp</w:t>
                            </w:r>
                            <w:r w:rsidR="00872564" w:rsidRPr="00025DB0">
                              <w:rPr>
                                <w:rFonts w:ascii="Calibri" w:hAnsi="Calibri" w:cs="Calibri"/>
                                <w:sz w:val="22"/>
                                <w:szCs w:val="32"/>
                              </w:rPr>
                              <w:t>@mail.com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" tIns="4572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207DA" id="Text Box 26" o:spid="_x0000_s1027" type="#_x0000_t202" style="position:absolute;margin-left:19.5pt;margin-top:178.5pt;width:132pt;height:20.4pt;z-index:2516746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" filled="f" stroked="f">
                <v:textbox inset="1.2mm,,1mm">
                  <w:txbxContent>
                    <w:p w14:paraId="7FA7A6F8" w14:textId="1859A33F" w:rsidR="00293782" w:rsidRPr="00025DB0" w:rsidRDefault="00D72EBF" w:rsidP="00872564">
                      <w:pPr>
                        <w:pStyle w:val="NoSpacing"/>
                        <w:rPr>
                          <w:rFonts w:ascii="Calibri" w:hAnsi="Calibri" w:cs="Calibri"/>
                          <w:sz w:val="22"/>
                          <w:szCs w:val="32"/>
                        </w:rPr>
                      </w:pPr>
                      <w:r w:rsidRPr="00025DB0">
                        <w:rPr>
                          <w:rFonts w:ascii="Calibri" w:hAnsi="Calibri" w:cs="Calibri"/>
                          <w:sz w:val="22"/>
                          <w:szCs w:val="32"/>
                        </w:rPr>
                        <w:t>j</w:t>
                      </w:r>
                      <w:r w:rsidR="001E3218" w:rsidRPr="00025DB0">
                        <w:rPr>
                          <w:rFonts w:ascii="Calibri" w:hAnsi="Calibri" w:cs="Calibri"/>
                          <w:sz w:val="22"/>
                          <w:szCs w:val="32"/>
                        </w:rPr>
                        <w:t>itendra.jain.erp</w:t>
                      </w:r>
                      <w:r w:rsidR="00872564" w:rsidRPr="00025DB0">
                        <w:rPr>
                          <w:rFonts w:ascii="Calibri" w:hAnsi="Calibri" w:cs="Calibri"/>
                          <w:sz w:val="22"/>
                          <w:szCs w:val="32"/>
                        </w:rPr>
                        <w:t>@mail.com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93782" w:rsidRPr="002021A0">
        <w:rPr>
          <w:noProof/>
        </w:rPr>
        <mc:AlternateContent>
          <mc:Choice Requires="wps">
            <w:drawing>
              <wp:anchor distT="0" distB="0" distL="114300" distR="114300" simplePos="0" relativeHeight="251675665" behindDoc="0" locked="1" layoutInCell="1" allowOverlap="1" wp14:anchorId="71B5FD1F" wp14:editId="1D9F9739">
                <wp:simplePos x="0" y="0"/>
                <wp:positionH relativeFrom="column">
                  <wp:posOffset>247650</wp:posOffset>
                </wp:positionH>
                <wp:positionV relativeFrom="page">
                  <wp:posOffset>2647950</wp:posOffset>
                </wp:positionV>
                <wp:extent cx="1609090" cy="504825"/>
                <wp:effectExtent l="0" t="0" r="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34577" w14:textId="63266E29" w:rsidR="00293782" w:rsidRPr="00025DB0" w:rsidRDefault="00F66227" w:rsidP="00872564">
                            <w:pPr>
                              <w:pStyle w:val="NoSpacing"/>
                              <w:rPr>
                                <w:rFonts w:ascii="Calibri" w:hAnsi="Calibri" w:cs="Calibri"/>
                                <w:sz w:val="22"/>
                                <w:szCs w:val="32"/>
                                <w:lang w:val="en-IN"/>
                              </w:rPr>
                            </w:pPr>
                            <w:hyperlink r:id="rId10" w:history="1">
                              <w:r w:rsidRPr="00025DB0">
                                <w:rPr>
                                  <w:rStyle w:val="Hyperlink"/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32"/>
                                </w:rPr>
                                <w:t>jitendra-jain-b16b2090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43200" tIns="4572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5FD1F" id="Text Box 27" o:spid="_x0000_s1028" type="#_x0000_t202" style="position:absolute;margin-left:19.5pt;margin-top:208.5pt;width:126.7pt;height:39.75pt;z-index:2516756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" filled="f" stroked="f">
                <v:textbox inset="1.2mm,,1mm">
                  <w:txbxContent>
                    <w:p w14:paraId="46A34577" w14:textId="63266E29" w:rsidR="00293782" w:rsidRPr="00025DB0" w:rsidRDefault="00F66227" w:rsidP="00872564">
                      <w:pPr>
                        <w:pStyle w:val="NoSpacing"/>
                        <w:rPr>
                          <w:rFonts w:ascii="Calibri" w:hAnsi="Calibri" w:cs="Calibri"/>
                          <w:sz w:val="22"/>
                          <w:szCs w:val="32"/>
                          <w:lang w:val="en-IN"/>
                        </w:rPr>
                      </w:pPr>
                      <w:hyperlink r:id="rId11" w:history="1">
                        <w:r w:rsidRPr="00025DB0">
                          <w:rPr>
                            <w:rStyle w:val="Hyperlink"/>
                            <w:rFonts w:ascii="Calibri" w:hAnsi="Calibri" w:cs="Calibri"/>
                            <w:b/>
                            <w:bCs/>
                            <w:sz w:val="22"/>
                            <w:szCs w:val="32"/>
                          </w:rPr>
                          <w:t>jitendra-jain-b16b2090</w:t>
                        </w:r>
                      </w:hyperlink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93782" w:rsidRPr="002021A0">
        <w:rPr>
          <w:noProof/>
        </w:rPr>
        <mc:AlternateContent>
          <mc:Choice Requires="wps">
            <w:drawing>
              <wp:anchor distT="0" distB="0" distL="114300" distR="114300" simplePos="0" relativeHeight="251676689" behindDoc="0" locked="1" layoutInCell="1" allowOverlap="1" wp14:anchorId="73A154C5" wp14:editId="0F3E0760">
                <wp:simplePos x="0" y="0"/>
                <wp:positionH relativeFrom="column">
                  <wp:posOffset>248285</wp:posOffset>
                </wp:positionH>
                <wp:positionV relativeFrom="page">
                  <wp:posOffset>1501140</wp:posOffset>
                </wp:positionV>
                <wp:extent cx="1609090" cy="259715"/>
                <wp:effectExtent l="0" t="0" r="0" b="698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15F2A" w14:textId="42B7B331" w:rsidR="00293782" w:rsidRPr="00025DB0" w:rsidRDefault="001E3218" w:rsidP="00872564">
                            <w:pPr>
                              <w:pStyle w:val="NoSpacing"/>
                              <w:rPr>
                                <w:rFonts w:ascii="Calibri" w:hAnsi="Calibri" w:cs="Calibri"/>
                                <w:sz w:val="22"/>
                                <w:szCs w:val="32"/>
                              </w:rPr>
                            </w:pPr>
                            <w:r w:rsidRPr="00025DB0">
                              <w:rPr>
                                <w:rFonts w:ascii="Calibri" w:hAnsi="Calibri" w:cs="Calibri"/>
                                <w:sz w:val="22"/>
                                <w:szCs w:val="32"/>
                              </w:rPr>
                              <w:t>Hyderabad,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" tIns="4572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154C5" id="Text Box 29" o:spid="_x0000_s1029" type="#_x0000_t202" style="position:absolute;margin-left:19.55pt;margin-top:118.2pt;width:126.7pt;height:20.45pt;z-index:2516766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" filled="f" stroked="f">
                <v:textbox inset="1.2mm,,1mm">
                  <w:txbxContent>
                    <w:p w14:paraId="7EC15F2A" w14:textId="42B7B331" w:rsidR="00293782" w:rsidRPr="00025DB0" w:rsidRDefault="001E3218" w:rsidP="00872564">
                      <w:pPr>
                        <w:pStyle w:val="NoSpacing"/>
                        <w:rPr>
                          <w:rFonts w:ascii="Calibri" w:hAnsi="Calibri" w:cs="Calibri"/>
                          <w:sz w:val="22"/>
                          <w:szCs w:val="32"/>
                        </w:rPr>
                      </w:pPr>
                      <w:r w:rsidRPr="00025DB0">
                        <w:rPr>
                          <w:rFonts w:ascii="Calibri" w:hAnsi="Calibri" w:cs="Calibri"/>
                          <w:sz w:val="22"/>
                          <w:szCs w:val="32"/>
                        </w:rPr>
                        <w:t>Hyderabad, India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93782">
        <w:rPr>
          <w:rFonts w:ascii="Lato" w:hAnsi="Lato"/>
          <w:noProof/>
        </w:rPr>
        <mc:AlternateContent>
          <mc:Choice Requires="wpg">
            <w:drawing>
              <wp:anchor distT="0" distB="0" distL="114300" distR="114300" simplePos="0" relativeHeight="251671569" behindDoc="0" locked="1" layoutInCell="1" allowOverlap="1" wp14:anchorId="59ADA073" wp14:editId="74F14CEB">
                <wp:simplePos x="0" y="0"/>
                <wp:positionH relativeFrom="page">
                  <wp:posOffset>402590</wp:posOffset>
                </wp:positionH>
                <wp:positionV relativeFrom="page">
                  <wp:posOffset>1490345</wp:posOffset>
                </wp:positionV>
                <wp:extent cx="265176" cy="1399032"/>
                <wp:effectExtent l="0" t="0" r="1905" b="0"/>
                <wp:wrapNone/>
                <wp:docPr id="545224363" name="Group 17" descr="Contact info icon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176" cy="1399032"/>
                          <a:chOff x="0" y="0"/>
                          <a:chExt cx="262255" cy="1395730"/>
                        </a:xfrm>
                      </wpg:grpSpPr>
                      <pic:pic xmlns:pic="http://schemas.openxmlformats.org/drawingml/2006/picture">
                        <pic:nvPicPr>
                          <pic:cNvPr id="613390442" name="Graphic 30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5" cy="2622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1755539" name="Graphic 3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62000"/>
                            <a:ext cx="262255" cy="2622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9622893" name="Graphic 34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81000"/>
                            <a:ext cx="262255" cy="2622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8033820" name="Graphic 40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33475"/>
                            <a:ext cx="262255" cy="2622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3A69BB" id="Group 17" o:spid="_x0000_s1026" alt="Contact info icons" style="position:absolute;margin-left:31.7pt;margin-top:117.35pt;width:20.9pt;height:110.15pt;z-index:251671569;mso-position-horizontal-relative:page;mso-position-vertical-relative:page;mso-width-relative:margin;mso-height-relative:margin" coordsize="2622,13957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30" o:spid="_x0000_s1027" type="#_x0000_t75" style="position:absolute;width:2622;height: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">
                  <v:imagedata r:id="rId20" o:title=""/>
                </v:shape>
                <v:shape id="Graphic 31" o:spid="_x0000_s1028" type="#_x0000_t75" style="position:absolute;top:7620;width:2622;height: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">
                  <v:imagedata r:id="rId21" o:title=""/>
                </v:shape>
                <v:shape id="Graphic 34" o:spid="_x0000_s1029" type="#_x0000_t75" style="position:absolute;top:3810;width:2622;height: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">
                  <v:imagedata r:id="rId22" o:title=""/>
                </v:shape>
                <v:shape id="Graphic 40" o:spid="_x0000_s1030" type="#_x0000_t75" style="position:absolute;top:11334;width:2622;height:2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">
                  <v:imagedata r:id="rId23" o:title=""/>
                </v:shape>
                <w10:wrap anchorx="page" anchory="page"/>
                <w10:anchorlock/>
              </v:group>
            </w:pict>
          </mc:Fallback>
        </mc:AlternateContent>
      </w:r>
      <w:r w:rsidR="002021A0" w:rsidRPr="002021A0">
        <w:rPr>
          <w:noProof/>
        </w:rPr>
        <mc:AlternateContent>
          <mc:Choice Requires="wps">
            <w:drawing>
              <wp:anchor distT="0" distB="0" distL="114300" distR="114300" simplePos="0" relativeHeight="251663377" behindDoc="0" locked="1" layoutInCell="1" allowOverlap="1" wp14:anchorId="6820B7D9" wp14:editId="30DDAD25">
                <wp:simplePos x="0" y="0"/>
                <wp:positionH relativeFrom="margin">
                  <wp:align>left</wp:align>
                </wp:positionH>
                <wp:positionV relativeFrom="page">
                  <wp:posOffset>3169920</wp:posOffset>
                </wp:positionV>
                <wp:extent cx="1895475" cy="53149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531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14F65" w14:textId="77777777" w:rsidR="00990BBA" w:rsidRPr="00025DB0" w:rsidRDefault="00990BBA" w:rsidP="00872564">
                            <w:pPr>
                              <w:pStyle w:val="Heading4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025DB0">
                              <w:rPr>
                                <w:rFonts w:ascii="Calibri" w:eastAsiaTheme="minorEastAsia" w:hAnsi="Calibri" w:cs="Calibri"/>
                                <w:iCs w:val="0"/>
                                <w:sz w:val="28"/>
                                <w:szCs w:val="28"/>
                              </w:rPr>
                              <w:t>Expertise</w:t>
                            </w:r>
                          </w:p>
                          <w:p w14:paraId="20525DCA" w14:textId="1A2BEFC0" w:rsidR="002021A0" w:rsidRPr="00025DB0" w:rsidRDefault="001E3218" w:rsidP="006E3B59">
                            <w:pPr>
                              <w:pStyle w:val="List"/>
                              <w:numPr>
                                <w:ilvl w:val="0"/>
                                <w:numId w:val="25"/>
                              </w:numPr>
                              <w:spacing w:line="360" w:lineRule="auto"/>
                              <w:ind w:left="142" w:hanging="284"/>
                              <w:jc w:val="lef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025DB0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Enterprise Application Development</w:t>
                            </w:r>
                          </w:p>
                          <w:p w14:paraId="6DBDA25C" w14:textId="6E4107DB" w:rsidR="00CF0C33" w:rsidRPr="00025DB0" w:rsidRDefault="00CF0C33" w:rsidP="006E3B59">
                            <w:pPr>
                              <w:pStyle w:val="List"/>
                              <w:numPr>
                                <w:ilvl w:val="0"/>
                                <w:numId w:val="25"/>
                              </w:numPr>
                              <w:spacing w:line="360" w:lineRule="auto"/>
                              <w:ind w:left="142" w:hanging="284"/>
                              <w:jc w:val="lef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025DB0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Oracle HCM Cloud (Core HR, US Payroll)</w:t>
                            </w:r>
                          </w:p>
                          <w:p w14:paraId="1AF0BC61" w14:textId="77777777" w:rsidR="001E3218" w:rsidRPr="00025DB0" w:rsidRDefault="001E3218" w:rsidP="006E3B59">
                            <w:pPr>
                              <w:pStyle w:val="List"/>
                              <w:numPr>
                                <w:ilvl w:val="0"/>
                                <w:numId w:val="25"/>
                              </w:numPr>
                              <w:spacing w:line="360" w:lineRule="auto"/>
                              <w:ind w:left="142" w:hanging="284"/>
                              <w:jc w:val="lef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025DB0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Oracle Cloud Infrastructure (OCI)</w:t>
                            </w:r>
                          </w:p>
                          <w:p w14:paraId="134971B3" w14:textId="12E438AF" w:rsidR="00CF0C33" w:rsidRPr="00025DB0" w:rsidRDefault="00CF0C33" w:rsidP="006E3B59">
                            <w:pPr>
                              <w:pStyle w:val="List"/>
                              <w:numPr>
                                <w:ilvl w:val="0"/>
                                <w:numId w:val="25"/>
                              </w:numPr>
                              <w:spacing w:line="360" w:lineRule="auto"/>
                              <w:ind w:left="142" w:hanging="284"/>
                              <w:jc w:val="lef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025DB0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Data Analytics &amp; Visualization (Python, R, SQL, Power BI, Tableau)</w:t>
                            </w:r>
                          </w:p>
                          <w:p w14:paraId="039BA857" w14:textId="4909D30B" w:rsidR="00CF0C33" w:rsidRPr="00025DB0" w:rsidRDefault="00CF0C33" w:rsidP="006E3B59">
                            <w:pPr>
                              <w:pStyle w:val="List"/>
                              <w:numPr>
                                <w:ilvl w:val="0"/>
                                <w:numId w:val="25"/>
                              </w:numPr>
                              <w:spacing w:line="360" w:lineRule="auto"/>
                              <w:ind w:left="142" w:hanging="284"/>
                              <w:jc w:val="lef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025DB0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Prompt Engineering &amp; AI Copilots (GitHub Copilot, ChatGPT)</w:t>
                            </w:r>
                          </w:p>
                          <w:p w14:paraId="0595C097" w14:textId="1DA1D36C" w:rsidR="00CF0C33" w:rsidRPr="00025DB0" w:rsidRDefault="00CF0C33" w:rsidP="006E3B59">
                            <w:pPr>
                              <w:pStyle w:val="List"/>
                              <w:numPr>
                                <w:ilvl w:val="0"/>
                                <w:numId w:val="25"/>
                              </w:numPr>
                              <w:spacing w:line="360" w:lineRule="auto"/>
                              <w:ind w:left="142" w:hanging="284"/>
                              <w:jc w:val="lef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025DB0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Technical Leadership &amp; Team Collaboration</w:t>
                            </w:r>
                          </w:p>
                          <w:p w14:paraId="5D0A100F" w14:textId="43393A65" w:rsidR="00CF0C33" w:rsidRPr="00025DB0" w:rsidRDefault="00CF0C33" w:rsidP="006E3B59">
                            <w:pPr>
                              <w:pStyle w:val="List"/>
                              <w:numPr>
                                <w:ilvl w:val="0"/>
                                <w:numId w:val="25"/>
                              </w:numPr>
                              <w:spacing w:line="360" w:lineRule="auto"/>
                              <w:ind w:left="142" w:hanging="284"/>
                              <w:jc w:val="lef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025DB0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Agile / DevOps (JIRA, Confluence, ServiceNow, Git, Bitbucket)</w:t>
                            </w:r>
                          </w:p>
                          <w:p w14:paraId="141F32C5" w14:textId="02345ECC" w:rsidR="001E3218" w:rsidRDefault="001E3218" w:rsidP="001E3218">
                            <w:pPr>
                              <w:widowControl w:val="0"/>
                              <w:tabs>
                                <w:tab w:val="num" w:pos="720"/>
                              </w:tabs>
                              <w:spacing w:before="0" w:line="240" w:lineRule="auto"/>
                              <w:ind w:right="-20"/>
                            </w:pPr>
                            <w:r>
                              <w:rPr>
                                <w:rFonts w:ascii="Aptos" w:hAnsi="Aptos" w:cstheme="minorHAnsi"/>
                                <w:color w:val="374246"/>
                                <w:spacing w:val="1"/>
                                <w:w w:val="113"/>
                              </w:rPr>
                              <w:tab/>
                            </w:r>
                          </w:p>
                          <w:p w14:paraId="4762945F" w14:textId="77777777" w:rsidR="001E3218" w:rsidRPr="00990BBA" w:rsidRDefault="001E3218" w:rsidP="001E3218">
                            <w:pPr>
                              <w:pStyle w:val="List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0B7D9" id="Text Box 12" o:spid="_x0000_s1030" type="#_x0000_t202" style="position:absolute;margin-left:0;margin-top:249.6pt;width:149.25pt;height:418.5pt;z-index:251663377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" filled="f" stroked="f">
                <v:textbox>
                  <w:txbxContent>
                    <w:p w14:paraId="77114F65" w14:textId="77777777" w:rsidR="00990BBA" w:rsidRPr="00025DB0" w:rsidRDefault="00990BBA" w:rsidP="00872564">
                      <w:pPr>
                        <w:pStyle w:val="Heading4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025DB0">
                        <w:rPr>
                          <w:rFonts w:ascii="Calibri" w:eastAsiaTheme="minorEastAsia" w:hAnsi="Calibri" w:cs="Calibri"/>
                          <w:iCs w:val="0"/>
                          <w:sz w:val="28"/>
                          <w:szCs w:val="28"/>
                        </w:rPr>
                        <w:t>Expertise</w:t>
                      </w:r>
                    </w:p>
                    <w:p w14:paraId="20525DCA" w14:textId="1A2BEFC0" w:rsidR="002021A0" w:rsidRPr="00025DB0" w:rsidRDefault="001E3218" w:rsidP="006E3B59">
                      <w:pPr>
                        <w:pStyle w:val="List"/>
                        <w:numPr>
                          <w:ilvl w:val="0"/>
                          <w:numId w:val="25"/>
                        </w:numPr>
                        <w:spacing w:line="360" w:lineRule="auto"/>
                        <w:ind w:left="142" w:hanging="284"/>
                        <w:jc w:val="lef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025DB0">
                        <w:rPr>
                          <w:rFonts w:ascii="Calibri" w:hAnsi="Calibri" w:cs="Calibri"/>
                          <w:sz w:val="22"/>
                          <w:szCs w:val="22"/>
                        </w:rPr>
                        <w:t>Enterprise Application Development</w:t>
                      </w:r>
                    </w:p>
                    <w:p w14:paraId="6DBDA25C" w14:textId="6E4107DB" w:rsidR="00CF0C33" w:rsidRPr="00025DB0" w:rsidRDefault="00CF0C33" w:rsidP="006E3B59">
                      <w:pPr>
                        <w:pStyle w:val="List"/>
                        <w:numPr>
                          <w:ilvl w:val="0"/>
                          <w:numId w:val="25"/>
                        </w:numPr>
                        <w:spacing w:line="360" w:lineRule="auto"/>
                        <w:ind w:left="142" w:hanging="284"/>
                        <w:jc w:val="lef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025DB0">
                        <w:rPr>
                          <w:rFonts w:ascii="Calibri" w:hAnsi="Calibri" w:cs="Calibri"/>
                          <w:sz w:val="22"/>
                          <w:szCs w:val="22"/>
                        </w:rPr>
                        <w:t>Oracle HCM Cloud (Core HR, US Payroll)</w:t>
                      </w:r>
                    </w:p>
                    <w:p w14:paraId="1AF0BC61" w14:textId="77777777" w:rsidR="001E3218" w:rsidRPr="00025DB0" w:rsidRDefault="001E3218" w:rsidP="006E3B59">
                      <w:pPr>
                        <w:pStyle w:val="List"/>
                        <w:numPr>
                          <w:ilvl w:val="0"/>
                          <w:numId w:val="25"/>
                        </w:numPr>
                        <w:spacing w:line="360" w:lineRule="auto"/>
                        <w:ind w:left="142" w:hanging="284"/>
                        <w:jc w:val="lef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025DB0">
                        <w:rPr>
                          <w:rFonts w:ascii="Calibri" w:hAnsi="Calibri" w:cs="Calibri"/>
                          <w:sz w:val="22"/>
                          <w:szCs w:val="22"/>
                        </w:rPr>
                        <w:t>Oracle Cloud Infrastructure (OCI)</w:t>
                      </w:r>
                    </w:p>
                    <w:p w14:paraId="134971B3" w14:textId="12E438AF" w:rsidR="00CF0C33" w:rsidRPr="00025DB0" w:rsidRDefault="00CF0C33" w:rsidP="006E3B59">
                      <w:pPr>
                        <w:pStyle w:val="List"/>
                        <w:numPr>
                          <w:ilvl w:val="0"/>
                          <w:numId w:val="25"/>
                        </w:numPr>
                        <w:spacing w:line="360" w:lineRule="auto"/>
                        <w:ind w:left="142" w:hanging="284"/>
                        <w:jc w:val="lef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025DB0">
                        <w:rPr>
                          <w:rFonts w:ascii="Calibri" w:hAnsi="Calibri" w:cs="Calibri"/>
                          <w:sz w:val="22"/>
                          <w:szCs w:val="22"/>
                        </w:rPr>
                        <w:t>Data Analytics &amp; Visualization (Python, R, SQL, Power BI, Tableau)</w:t>
                      </w:r>
                    </w:p>
                    <w:p w14:paraId="039BA857" w14:textId="4909D30B" w:rsidR="00CF0C33" w:rsidRPr="00025DB0" w:rsidRDefault="00CF0C33" w:rsidP="006E3B59">
                      <w:pPr>
                        <w:pStyle w:val="List"/>
                        <w:numPr>
                          <w:ilvl w:val="0"/>
                          <w:numId w:val="25"/>
                        </w:numPr>
                        <w:spacing w:line="360" w:lineRule="auto"/>
                        <w:ind w:left="142" w:hanging="284"/>
                        <w:jc w:val="lef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025DB0">
                        <w:rPr>
                          <w:rFonts w:ascii="Calibri" w:hAnsi="Calibri" w:cs="Calibri"/>
                          <w:sz w:val="22"/>
                          <w:szCs w:val="22"/>
                        </w:rPr>
                        <w:t>Prompt Engineering &amp; AI Copilots (GitHub Copilot, ChatGPT)</w:t>
                      </w:r>
                    </w:p>
                    <w:p w14:paraId="0595C097" w14:textId="1DA1D36C" w:rsidR="00CF0C33" w:rsidRPr="00025DB0" w:rsidRDefault="00CF0C33" w:rsidP="006E3B59">
                      <w:pPr>
                        <w:pStyle w:val="List"/>
                        <w:numPr>
                          <w:ilvl w:val="0"/>
                          <w:numId w:val="25"/>
                        </w:numPr>
                        <w:spacing w:line="360" w:lineRule="auto"/>
                        <w:ind w:left="142" w:hanging="284"/>
                        <w:jc w:val="lef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025DB0">
                        <w:rPr>
                          <w:rFonts w:ascii="Calibri" w:hAnsi="Calibri" w:cs="Calibri"/>
                          <w:sz w:val="22"/>
                          <w:szCs w:val="22"/>
                        </w:rPr>
                        <w:t>Technical Leadership &amp; Team Collaboration</w:t>
                      </w:r>
                    </w:p>
                    <w:p w14:paraId="5D0A100F" w14:textId="43393A65" w:rsidR="00CF0C33" w:rsidRPr="00025DB0" w:rsidRDefault="00CF0C33" w:rsidP="006E3B59">
                      <w:pPr>
                        <w:pStyle w:val="List"/>
                        <w:numPr>
                          <w:ilvl w:val="0"/>
                          <w:numId w:val="25"/>
                        </w:numPr>
                        <w:spacing w:line="360" w:lineRule="auto"/>
                        <w:ind w:left="142" w:hanging="284"/>
                        <w:jc w:val="lef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025DB0">
                        <w:rPr>
                          <w:rFonts w:ascii="Calibri" w:hAnsi="Calibri" w:cs="Calibri"/>
                          <w:sz w:val="22"/>
                          <w:szCs w:val="22"/>
                        </w:rPr>
                        <w:t>Agile / DevOps (JIRA, Confluence, ServiceNow, Git, Bitbucket)</w:t>
                      </w:r>
                    </w:p>
                    <w:p w14:paraId="141F32C5" w14:textId="02345ECC" w:rsidR="001E3218" w:rsidRDefault="001E3218" w:rsidP="001E3218">
                      <w:pPr>
                        <w:widowControl w:val="0"/>
                        <w:tabs>
                          <w:tab w:val="num" w:pos="720"/>
                        </w:tabs>
                        <w:spacing w:before="0" w:line="240" w:lineRule="auto"/>
                        <w:ind w:right="-20"/>
                      </w:pPr>
                      <w:r>
                        <w:rPr>
                          <w:rFonts w:ascii="Aptos" w:hAnsi="Aptos" w:cstheme="minorHAnsi"/>
                          <w:color w:val="374246"/>
                          <w:spacing w:val="1"/>
                          <w:w w:val="113"/>
                        </w:rPr>
                        <w:tab/>
                      </w:r>
                    </w:p>
                    <w:p w14:paraId="4762945F" w14:textId="77777777" w:rsidR="001E3218" w:rsidRPr="00990BBA" w:rsidRDefault="001E3218" w:rsidP="001E3218">
                      <w:pPr>
                        <w:pStyle w:val="List"/>
                        <w:ind w:left="0" w:firstLine="0"/>
                        <w:jc w:val="left"/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2021A0" w:rsidRPr="002021A0">
        <w:rPr>
          <w:noProof/>
        </w:rPr>
        <mc:AlternateContent>
          <mc:Choice Requires="wps">
            <w:drawing>
              <wp:anchor distT="0" distB="0" distL="114300" distR="114300" simplePos="0" relativeHeight="251665425" behindDoc="0" locked="1" layoutInCell="1" allowOverlap="1" wp14:anchorId="4AF63862" wp14:editId="521DEF84">
                <wp:simplePos x="0" y="0"/>
                <wp:positionH relativeFrom="margin">
                  <wp:posOffset>1895475</wp:posOffset>
                </wp:positionH>
                <wp:positionV relativeFrom="margin">
                  <wp:posOffset>3945255</wp:posOffset>
                </wp:positionV>
                <wp:extent cx="5314950" cy="57531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575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A3FFB" w14:textId="77777777" w:rsidR="00637883" w:rsidRDefault="00637883" w:rsidP="00990BBA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4C32897D" w14:textId="4E33AA15" w:rsidR="00990BBA" w:rsidRPr="00025DB0" w:rsidRDefault="00305FA3" w:rsidP="00990BBA">
                            <w:pPr>
                              <w:pStyle w:val="Heading1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025DB0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Projects &amp; Skills</w:t>
                            </w:r>
                          </w:p>
                          <w:p w14:paraId="1F59166C" w14:textId="77777777" w:rsidR="00C36649" w:rsidRDefault="00C36649" w:rsidP="00C36649">
                            <w:pPr>
                              <w:spacing w:before="0" w:line="240" w:lineRule="auto"/>
                              <w:rPr>
                                <w:rFonts w:eastAsiaTheme="minorHAnsi"/>
                                <w:bCs/>
                                <w:caps/>
                                <w:szCs w:val="20"/>
                              </w:rPr>
                            </w:pPr>
                          </w:p>
                          <w:p w14:paraId="0381FC15" w14:textId="548E25B1" w:rsidR="00AD6132" w:rsidRPr="00025DB0" w:rsidRDefault="00AD6132" w:rsidP="00AD6132">
                            <w:pPr>
                              <w:spacing w:before="0" w:line="240" w:lineRule="auto"/>
                              <w:rPr>
                                <w:rFonts w:ascii="Calibri" w:eastAsiaTheme="minorHAnsi" w:hAnsi="Calibri" w:cs="Calibri"/>
                                <w:bCs/>
                                <w:caps/>
                                <w:sz w:val="28"/>
                                <w:szCs w:val="28"/>
                              </w:rPr>
                            </w:pPr>
                            <w:r w:rsidRPr="00025DB0">
                              <w:rPr>
                                <w:rFonts w:ascii="Calibri" w:eastAsiaTheme="minorHAnsi" w:hAnsi="Calibri" w:cs="Calibri"/>
                                <w:bCs/>
                                <w:caps/>
                                <w:sz w:val="28"/>
                                <w:szCs w:val="28"/>
                              </w:rPr>
                              <w:t xml:space="preserve">Data Analytics </w:t>
                            </w:r>
                          </w:p>
                          <w:p w14:paraId="072C0296" w14:textId="209F5511" w:rsidR="00AD6132" w:rsidRPr="006E3B59" w:rsidRDefault="00AD6132" w:rsidP="00064818">
                            <w:pPr>
                              <w:pStyle w:val="Heading2"/>
                              <w:numPr>
                                <w:ilvl w:val="0"/>
                                <w:numId w:val="23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line="240" w:lineRule="auto"/>
                              <w:ind w:left="284" w:hanging="284"/>
                              <w:rPr>
                                <w:rFonts w:ascii="Calibri" w:eastAsiaTheme="minorEastAsia" w:hAnsi="Calibri" w:cs="Calibri"/>
                                <w:bCs w:val="0"/>
                                <w:caps w:val="0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6E3B59">
                              <w:rPr>
                                <w:rFonts w:ascii="Calibri" w:eastAsiaTheme="minorEastAsia" w:hAnsi="Calibri" w:cs="Calibri"/>
                                <w:bCs w:val="0"/>
                                <w:caps w:val="0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 xml:space="preserve">Languages: Python (Pandas, NumPy), R, </w:t>
                            </w:r>
                            <w:proofErr w:type="spellStart"/>
                            <w:r w:rsidRPr="006E3B59">
                              <w:rPr>
                                <w:rFonts w:ascii="Calibri" w:eastAsiaTheme="minorEastAsia" w:hAnsi="Calibri" w:cs="Calibri"/>
                                <w:bCs w:val="0"/>
                                <w:caps w:val="0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SQLVisualization</w:t>
                            </w:r>
                            <w:proofErr w:type="spellEnd"/>
                            <w:r w:rsidRPr="006E3B59">
                              <w:rPr>
                                <w:rFonts w:ascii="Calibri" w:eastAsiaTheme="minorEastAsia" w:hAnsi="Calibri" w:cs="Calibri"/>
                                <w:bCs w:val="0"/>
                                <w:caps w:val="0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: Power BI, Tableau, Excel (Pivot tables, charts)</w:t>
                            </w:r>
                          </w:p>
                          <w:p w14:paraId="3E6BEC04" w14:textId="77777777" w:rsidR="00AD6132" w:rsidRPr="00025DB0" w:rsidRDefault="00AD6132" w:rsidP="006E3B59">
                            <w:pPr>
                              <w:pStyle w:val="Heading2"/>
                              <w:numPr>
                                <w:ilvl w:val="0"/>
                                <w:numId w:val="23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line="240" w:lineRule="auto"/>
                              <w:ind w:left="284" w:hanging="284"/>
                              <w:rPr>
                                <w:rFonts w:ascii="Calibri" w:eastAsiaTheme="minorEastAsia" w:hAnsi="Calibri" w:cs="Calibri"/>
                                <w:bCs w:val="0"/>
                                <w:caps w:val="0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025DB0">
                              <w:rPr>
                                <w:rFonts w:ascii="Calibri" w:eastAsiaTheme="minorEastAsia" w:hAnsi="Calibri" w:cs="Calibri"/>
                                <w:bCs w:val="0"/>
                                <w:caps w:val="0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Statistical Methods: Regression, Forecasting, Hypothesis Testing</w:t>
                            </w:r>
                          </w:p>
                          <w:p w14:paraId="4D4A1FC8" w14:textId="77777777" w:rsidR="00AD6132" w:rsidRPr="00025DB0" w:rsidRDefault="00AD6132" w:rsidP="006E3B59">
                            <w:pPr>
                              <w:pStyle w:val="Heading2"/>
                              <w:numPr>
                                <w:ilvl w:val="0"/>
                                <w:numId w:val="23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line="240" w:lineRule="auto"/>
                              <w:ind w:left="284" w:hanging="284"/>
                              <w:rPr>
                                <w:rFonts w:ascii="Calibri" w:eastAsiaTheme="minorEastAsia" w:hAnsi="Calibri" w:cs="Calibri"/>
                                <w:bCs w:val="0"/>
                                <w:caps w:val="0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025DB0">
                              <w:rPr>
                                <w:rFonts w:ascii="Calibri" w:eastAsiaTheme="minorEastAsia" w:hAnsi="Calibri" w:cs="Calibri"/>
                                <w:bCs w:val="0"/>
                                <w:caps w:val="0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 xml:space="preserve">Data Wrangling &amp; Tools: Pandas, SQL, </w:t>
                            </w:r>
                            <w:proofErr w:type="spellStart"/>
                            <w:r w:rsidRPr="00025DB0">
                              <w:rPr>
                                <w:rFonts w:ascii="Calibri" w:eastAsiaTheme="minorEastAsia" w:hAnsi="Calibri" w:cs="Calibri"/>
                                <w:bCs w:val="0"/>
                                <w:caps w:val="0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Jupyter</w:t>
                            </w:r>
                            <w:proofErr w:type="spellEnd"/>
                            <w:r w:rsidRPr="00025DB0">
                              <w:rPr>
                                <w:rFonts w:ascii="Calibri" w:eastAsiaTheme="minorEastAsia" w:hAnsi="Calibri" w:cs="Calibri"/>
                                <w:bCs w:val="0"/>
                                <w:caps w:val="0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, Excel, Google Sheets</w:t>
                            </w:r>
                          </w:p>
                          <w:p w14:paraId="0F2877F3" w14:textId="77777777" w:rsidR="00305FA3" w:rsidRPr="00025DB0" w:rsidRDefault="00305FA3" w:rsidP="00305FA3">
                            <w:pPr>
                              <w:pStyle w:val="Heading2"/>
                              <w:rPr>
                                <w:rFonts w:ascii="Calibri" w:eastAsiaTheme="minorEastAsia" w:hAnsi="Calibri" w:cs="Calibri"/>
                                <w:bCs w:val="0"/>
                                <w:caps w:val="0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</w:pPr>
                          </w:p>
                          <w:p w14:paraId="2FB21CB1" w14:textId="405B71C5" w:rsidR="00AD6132" w:rsidRPr="00025DB0" w:rsidRDefault="00AD6132" w:rsidP="00305FA3">
                            <w:pPr>
                              <w:pStyle w:val="Heading2"/>
                              <w:rPr>
                                <w:rFonts w:ascii="Calibri" w:eastAsiaTheme="minorEastAsia" w:hAnsi="Calibri" w:cs="Calibri"/>
                                <w:b/>
                                <w:caps w:val="0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025DB0">
                              <w:rPr>
                                <w:rFonts w:ascii="Calibri" w:eastAsiaTheme="minorEastAsia" w:hAnsi="Calibri" w:cs="Calibri"/>
                                <w:b/>
                                <w:caps w:val="0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Sample Projects:</w:t>
                            </w:r>
                          </w:p>
                          <w:p w14:paraId="5F036E64" w14:textId="77777777" w:rsidR="00AD6132" w:rsidRPr="00025DB0" w:rsidRDefault="00AD6132" w:rsidP="006E3B59">
                            <w:pPr>
                              <w:pStyle w:val="Heading2"/>
                              <w:numPr>
                                <w:ilvl w:val="0"/>
                                <w:numId w:val="23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line="240" w:lineRule="auto"/>
                              <w:ind w:left="284" w:hanging="284"/>
                              <w:rPr>
                                <w:rFonts w:ascii="Calibri" w:eastAsiaTheme="minorEastAsia" w:hAnsi="Calibri" w:cs="Calibri"/>
                                <w:bCs w:val="0"/>
                                <w:caps w:val="0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025DB0">
                              <w:rPr>
                                <w:rFonts w:ascii="Calibri" w:eastAsiaTheme="minorEastAsia" w:hAnsi="Calibri" w:cs="Calibri"/>
                                <w:bCs w:val="0"/>
                                <w:caps w:val="0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Built predictive models for employee attrition using Python &amp; ML techniques.</w:t>
                            </w:r>
                          </w:p>
                          <w:p w14:paraId="21AEE618" w14:textId="77777777" w:rsidR="00AD6132" w:rsidRPr="00025DB0" w:rsidRDefault="00AD6132" w:rsidP="006E3B59">
                            <w:pPr>
                              <w:pStyle w:val="Heading2"/>
                              <w:numPr>
                                <w:ilvl w:val="0"/>
                                <w:numId w:val="23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line="240" w:lineRule="auto"/>
                              <w:ind w:left="284" w:hanging="284"/>
                              <w:rPr>
                                <w:rFonts w:ascii="Calibri" w:eastAsiaTheme="minorEastAsia" w:hAnsi="Calibri" w:cs="Calibri"/>
                                <w:bCs w:val="0"/>
                                <w:caps w:val="0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025DB0">
                              <w:rPr>
                                <w:rFonts w:ascii="Calibri" w:eastAsiaTheme="minorEastAsia" w:hAnsi="Calibri" w:cs="Calibri"/>
                                <w:bCs w:val="0"/>
                                <w:caps w:val="0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Designed interactive HR dashboards in Power BI to monitor headcount, payroll cost, and attrition trends.</w:t>
                            </w:r>
                          </w:p>
                          <w:p w14:paraId="4DBDF28C" w14:textId="77777777" w:rsidR="00AD6132" w:rsidRPr="00025DB0" w:rsidRDefault="00AD6132" w:rsidP="006E3B59">
                            <w:pPr>
                              <w:pStyle w:val="Heading2"/>
                              <w:numPr>
                                <w:ilvl w:val="0"/>
                                <w:numId w:val="23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line="240" w:lineRule="auto"/>
                              <w:ind w:left="284" w:hanging="284"/>
                              <w:rPr>
                                <w:rFonts w:ascii="Calibri" w:eastAsiaTheme="minorEastAsia" w:hAnsi="Calibri" w:cs="Calibri"/>
                                <w:bCs w:val="0"/>
                                <w:caps w:val="0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025DB0">
                              <w:rPr>
                                <w:rFonts w:ascii="Calibri" w:eastAsiaTheme="minorEastAsia" w:hAnsi="Calibri" w:cs="Calibri"/>
                                <w:bCs w:val="0"/>
                                <w:caps w:val="0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Automated reporting workflows with prompt-engineered SQL queries and LLM-assisted scripts.</w:t>
                            </w:r>
                          </w:p>
                          <w:p w14:paraId="5008EFAE" w14:textId="77777777" w:rsidR="00794FA5" w:rsidRPr="008D3499" w:rsidRDefault="00794FA5" w:rsidP="00B66808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cstheme="minorHAnsi"/>
                                <w:color w:val="374246"/>
                                <w:spacing w:val="1"/>
                                <w:w w:val="113"/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  <w:p w14:paraId="6A180FEF" w14:textId="11023770" w:rsidR="00794FA5" w:rsidRPr="00025DB0" w:rsidRDefault="00794FA5" w:rsidP="00794FA5">
                            <w:pPr>
                              <w:spacing w:before="0" w:line="240" w:lineRule="auto"/>
                              <w:rPr>
                                <w:rFonts w:ascii="Calibri" w:eastAsiaTheme="minorHAnsi" w:hAnsi="Calibri" w:cs="Calibri"/>
                                <w:bCs/>
                                <w:caps/>
                                <w:sz w:val="28"/>
                                <w:szCs w:val="28"/>
                              </w:rPr>
                            </w:pPr>
                            <w:r w:rsidRPr="00025DB0">
                              <w:rPr>
                                <w:rFonts w:ascii="Calibri" w:eastAsiaTheme="minorHAnsi" w:hAnsi="Calibri" w:cs="Calibri"/>
                                <w:bCs/>
                                <w:caps/>
                                <w:sz w:val="28"/>
                                <w:szCs w:val="28"/>
                              </w:rPr>
                              <w:t>Prompt Engineering</w:t>
                            </w:r>
                          </w:p>
                          <w:p w14:paraId="23B004B1" w14:textId="15FC9C89" w:rsidR="00794FA5" w:rsidRPr="00025DB0" w:rsidRDefault="00794FA5" w:rsidP="006E3B59">
                            <w:pPr>
                              <w:pStyle w:val="Heading2"/>
                              <w:numPr>
                                <w:ilvl w:val="0"/>
                                <w:numId w:val="23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line="240" w:lineRule="auto"/>
                              <w:ind w:left="284" w:hanging="284"/>
                              <w:rPr>
                                <w:rFonts w:ascii="Calibri" w:eastAsiaTheme="minorEastAsia" w:hAnsi="Calibri" w:cs="Calibri"/>
                                <w:bCs w:val="0"/>
                                <w:caps w:val="0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025DB0">
                              <w:rPr>
                                <w:rFonts w:ascii="Calibri" w:eastAsiaTheme="minorEastAsia" w:hAnsi="Calibri" w:cs="Calibri"/>
                                <w:bCs w:val="0"/>
                                <w:caps w:val="0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Experienced in leveraging AI-assisted coding tools to accelerate software development, improve code quality, and enhance productivity</w:t>
                            </w:r>
                          </w:p>
                          <w:p w14:paraId="24239B54" w14:textId="77777777" w:rsidR="00794FA5" w:rsidRPr="00025DB0" w:rsidRDefault="00794FA5" w:rsidP="006E3B59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line="240" w:lineRule="auto"/>
                              <w:ind w:left="284" w:hanging="284"/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025DB0"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Enhanced developer efficiency by integrating GitHub Copilot into daily workflows, achieving faster prototyping, reduced boilerplate coding, and improved code accuracy.</w:t>
                            </w:r>
                          </w:p>
                          <w:p w14:paraId="050ABE62" w14:textId="77777777" w:rsidR="00794FA5" w:rsidRPr="00025DB0" w:rsidRDefault="00794FA5" w:rsidP="006E3B59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line="240" w:lineRule="auto"/>
                              <w:ind w:left="284" w:hanging="284"/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025DB0"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Applied prompt engineering techniques to fine-tune AI outputs for documentation generation, test case creation, and domain-specific automation.</w:t>
                            </w:r>
                          </w:p>
                          <w:p w14:paraId="21A4C2AE" w14:textId="2D880A2C" w:rsidR="001D64FC" w:rsidRPr="001D64FC" w:rsidRDefault="00D200AE" w:rsidP="006E3B59">
                            <w:pPr>
                              <w:pStyle w:val="Heading2"/>
                              <w:spacing w:line="240" w:lineRule="auto"/>
                              <w:rPr>
                                <w:rFonts w:eastAsiaTheme="minorEastAsia" w:cstheme="minorHAnsi"/>
                                <w:bCs w:val="0"/>
                                <w:caps w:val="0"/>
                                <w:color w:val="374246"/>
                                <w:spacing w:val="1"/>
                                <w:w w:val="113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025DB0">
                              <w:rPr>
                                <w:rFonts w:ascii="Calibri" w:eastAsiaTheme="minorEastAsia" w:hAnsi="Calibri" w:cs="Calibri"/>
                                <w:bCs w:val="0"/>
                                <w:caps w:val="0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AI-Powered Process Automation – Designed and implemented automation using prompt engineering and AI copilots to optimize a legacy workflow. Successfully reduced processing time from 5–6 hours to just 1.36 minutes, delivering a ~99% efficiency improvement and significantly enhancing productivity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63862" id="Text Box 17" o:spid="_x0000_s1031" type="#_x0000_t202" style="position:absolute;margin-left:149.25pt;margin-top:310.65pt;width:418.5pt;height:453pt;z-index:25166542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" filled="f" stroked="f">
                <v:textbox inset=",,0">
                  <w:txbxContent>
                    <w:p w14:paraId="793A3FFB" w14:textId="77777777" w:rsidR="00637883" w:rsidRDefault="00637883" w:rsidP="00990BBA">
                      <w:pPr>
                        <w:pStyle w:val="Heading1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</w:p>
                    <w:p w14:paraId="4C32897D" w14:textId="4E33AA15" w:rsidR="00990BBA" w:rsidRPr="00025DB0" w:rsidRDefault="00305FA3" w:rsidP="00990BBA">
                      <w:pPr>
                        <w:pStyle w:val="Heading1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025DB0">
                        <w:rPr>
                          <w:rFonts w:ascii="Calibri" w:hAnsi="Calibri" w:cs="Calibri"/>
                          <w:sz w:val="28"/>
                          <w:szCs w:val="28"/>
                        </w:rPr>
                        <w:t>Projects &amp; Skills</w:t>
                      </w:r>
                    </w:p>
                    <w:p w14:paraId="1F59166C" w14:textId="77777777" w:rsidR="00C36649" w:rsidRDefault="00C36649" w:rsidP="00C36649">
                      <w:pPr>
                        <w:spacing w:before="0" w:line="240" w:lineRule="auto"/>
                        <w:rPr>
                          <w:rFonts w:eastAsiaTheme="minorHAnsi"/>
                          <w:bCs/>
                          <w:caps/>
                          <w:szCs w:val="20"/>
                        </w:rPr>
                      </w:pPr>
                    </w:p>
                    <w:p w14:paraId="0381FC15" w14:textId="548E25B1" w:rsidR="00AD6132" w:rsidRPr="00025DB0" w:rsidRDefault="00AD6132" w:rsidP="00AD6132">
                      <w:pPr>
                        <w:spacing w:before="0" w:line="240" w:lineRule="auto"/>
                        <w:rPr>
                          <w:rFonts w:ascii="Calibri" w:eastAsiaTheme="minorHAnsi" w:hAnsi="Calibri" w:cs="Calibri"/>
                          <w:bCs/>
                          <w:caps/>
                          <w:sz w:val="28"/>
                          <w:szCs w:val="28"/>
                        </w:rPr>
                      </w:pPr>
                      <w:r w:rsidRPr="00025DB0">
                        <w:rPr>
                          <w:rFonts w:ascii="Calibri" w:eastAsiaTheme="minorHAnsi" w:hAnsi="Calibri" w:cs="Calibri"/>
                          <w:bCs/>
                          <w:caps/>
                          <w:sz w:val="28"/>
                          <w:szCs w:val="28"/>
                        </w:rPr>
                        <w:t xml:space="preserve">Data Analytics </w:t>
                      </w:r>
                    </w:p>
                    <w:p w14:paraId="072C0296" w14:textId="209F5511" w:rsidR="00AD6132" w:rsidRPr="006E3B59" w:rsidRDefault="00AD6132" w:rsidP="00064818">
                      <w:pPr>
                        <w:pStyle w:val="Heading2"/>
                        <w:numPr>
                          <w:ilvl w:val="0"/>
                          <w:numId w:val="23"/>
                        </w:numPr>
                        <w:tabs>
                          <w:tab w:val="clear" w:pos="720"/>
                          <w:tab w:val="num" w:pos="284"/>
                        </w:tabs>
                        <w:spacing w:line="240" w:lineRule="auto"/>
                        <w:ind w:left="284" w:hanging="284"/>
                        <w:rPr>
                          <w:rFonts w:ascii="Calibri" w:eastAsiaTheme="minorEastAsia" w:hAnsi="Calibri" w:cs="Calibri"/>
                          <w:bCs w:val="0"/>
                          <w:caps w:val="0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</w:pPr>
                      <w:r w:rsidRPr="006E3B59">
                        <w:rPr>
                          <w:rFonts w:ascii="Calibri" w:eastAsiaTheme="minorEastAsia" w:hAnsi="Calibri" w:cs="Calibri"/>
                          <w:bCs w:val="0"/>
                          <w:caps w:val="0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 xml:space="preserve">Languages: Python (Pandas, NumPy), R, </w:t>
                      </w:r>
                      <w:proofErr w:type="spellStart"/>
                      <w:r w:rsidRPr="006E3B59">
                        <w:rPr>
                          <w:rFonts w:ascii="Calibri" w:eastAsiaTheme="minorEastAsia" w:hAnsi="Calibri" w:cs="Calibri"/>
                          <w:bCs w:val="0"/>
                          <w:caps w:val="0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SQLVisualization</w:t>
                      </w:r>
                      <w:proofErr w:type="spellEnd"/>
                      <w:r w:rsidRPr="006E3B59">
                        <w:rPr>
                          <w:rFonts w:ascii="Calibri" w:eastAsiaTheme="minorEastAsia" w:hAnsi="Calibri" w:cs="Calibri"/>
                          <w:bCs w:val="0"/>
                          <w:caps w:val="0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: Power BI, Tableau, Excel (Pivot tables, charts)</w:t>
                      </w:r>
                    </w:p>
                    <w:p w14:paraId="3E6BEC04" w14:textId="77777777" w:rsidR="00AD6132" w:rsidRPr="00025DB0" w:rsidRDefault="00AD6132" w:rsidP="006E3B59">
                      <w:pPr>
                        <w:pStyle w:val="Heading2"/>
                        <w:numPr>
                          <w:ilvl w:val="0"/>
                          <w:numId w:val="23"/>
                        </w:numPr>
                        <w:tabs>
                          <w:tab w:val="clear" w:pos="720"/>
                          <w:tab w:val="num" w:pos="284"/>
                        </w:tabs>
                        <w:spacing w:line="240" w:lineRule="auto"/>
                        <w:ind w:left="284" w:hanging="284"/>
                        <w:rPr>
                          <w:rFonts w:ascii="Calibri" w:eastAsiaTheme="minorEastAsia" w:hAnsi="Calibri" w:cs="Calibri"/>
                          <w:bCs w:val="0"/>
                          <w:caps w:val="0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</w:pPr>
                      <w:r w:rsidRPr="00025DB0">
                        <w:rPr>
                          <w:rFonts w:ascii="Calibri" w:eastAsiaTheme="minorEastAsia" w:hAnsi="Calibri" w:cs="Calibri"/>
                          <w:bCs w:val="0"/>
                          <w:caps w:val="0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Statistical Methods: Regression, Forecasting, Hypothesis Testing</w:t>
                      </w:r>
                    </w:p>
                    <w:p w14:paraId="4D4A1FC8" w14:textId="77777777" w:rsidR="00AD6132" w:rsidRPr="00025DB0" w:rsidRDefault="00AD6132" w:rsidP="006E3B59">
                      <w:pPr>
                        <w:pStyle w:val="Heading2"/>
                        <w:numPr>
                          <w:ilvl w:val="0"/>
                          <w:numId w:val="23"/>
                        </w:numPr>
                        <w:tabs>
                          <w:tab w:val="clear" w:pos="720"/>
                          <w:tab w:val="num" w:pos="284"/>
                        </w:tabs>
                        <w:spacing w:line="240" w:lineRule="auto"/>
                        <w:ind w:left="284" w:hanging="284"/>
                        <w:rPr>
                          <w:rFonts w:ascii="Calibri" w:eastAsiaTheme="minorEastAsia" w:hAnsi="Calibri" w:cs="Calibri"/>
                          <w:bCs w:val="0"/>
                          <w:caps w:val="0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</w:pPr>
                      <w:r w:rsidRPr="00025DB0">
                        <w:rPr>
                          <w:rFonts w:ascii="Calibri" w:eastAsiaTheme="minorEastAsia" w:hAnsi="Calibri" w:cs="Calibri"/>
                          <w:bCs w:val="0"/>
                          <w:caps w:val="0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 xml:space="preserve">Data Wrangling &amp; Tools: Pandas, SQL, </w:t>
                      </w:r>
                      <w:proofErr w:type="spellStart"/>
                      <w:r w:rsidRPr="00025DB0">
                        <w:rPr>
                          <w:rFonts w:ascii="Calibri" w:eastAsiaTheme="minorEastAsia" w:hAnsi="Calibri" w:cs="Calibri"/>
                          <w:bCs w:val="0"/>
                          <w:caps w:val="0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Jupyter</w:t>
                      </w:r>
                      <w:proofErr w:type="spellEnd"/>
                      <w:r w:rsidRPr="00025DB0">
                        <w:rPr>
                          <w:rFonts w:ascii="Calibri" w:eastAsiaTheme="minorEastAsia" w:hAnsi="Calibri" w:cs="Calibri"/>
                          <w:bCs w:val="0"/>
                          <w:caps w:val="0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, Excel, Google Sheets</w:t>
                      </w:r>
                    </w:p>
                    <w:p w14:paraId="0F2877F3" w14:textId="77777777" w:rsidR="00305FA3" w:rsidRPr="00025DB0" w:rsidRDefault="00305FA3" w:rsidP="00305FA3">
                      <w:pPr>
                        <w:pStyle w:val="Heading2"/>
                        <w:rPr>
                          <w:rFonts w:ascii="Calibri" w:eastAsiaTheme="minorEastAsia" w:hAnsi="Calibri" w:cs="Calibri"/>
                          <w:bCs w:val="0"/>
                          <w:caps w:val="0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</w:pPr>
                    </w:p>
                    <w:p w14:paraId="2FB21CB1" w14:textId="405B71C5" w:rsidR="00AD6132" w:rsidRPr="00025DB0" w:rsidRDefault="00AD6132" w:rsidP="00305FA3">
                      <w:pPr>
                        <w:pStyle w:val="Heading2"/>
                        <w:rPr>
                          <w:rFonts w:ascii="Calibri" w:eastAsiaTheme="minorEastAsia" w:hAnsi="Calibri" w:cs="Calibri"/>
                          <w:b/>
                          <w:caps w:val="0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</w:pPr>
                      <w:r w:rsidRPr="00025DB0">
                        <w:rPr>
                          <w:rFonts w:ascii="Calibri" w:eastAsiaTheme="minorEastAsia" w:hAnsi="Calibri" w:cs="Calibri"/>
                          <w:b/>
                          <w:caps w:val="0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Sample Projects:</w:t>
                      </w:r>
                    </w:p>
                    <w:p w14:paraId="5F036E64" w14:textId="77777777" w:rsidR="00AD6132" w:rsidRPr="00025DB0" w:rsidRDefault="00AD6132" w:rsidP="006E3B59">
                      <w:pPr>
                        <w:pStyle w:val="Heading2"/>
                        <w:numPr>
                          <w:ilvl w:val="0"/>
                          <w:numId w:val="23"/>
                        </w:numPr>
                        <w:tabs>
                          <w:tab w:val="clear" w:pos="720"/>
                          <w:tab w:val="num" w:pos="284"/>
                        </w:tabs>
                        <w:spacing w:line="240" w:lineRule="auto"/>
                        <w:ind w:left="284" w:hanging="284"/>
                        <w:rPr>
                          <w:rFonts w:ascii="Calibri" w:eastAsiaTheme="minorEastAsia" w:hAnsi="Calibri" w:cs="Calibri"/>
                          <w:bCs w:val="0"/>
                          <w:caps w:val="0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</w:pPr>
                      <w:r w:rsidRPr="00025DB0">
                        <w:rPr>
                          <w:rFonts w:ascii="Calibri" w:eastAsiaTheme="minorEastAsia" w:hAnsi="Calibri" w:cs="Calibri"/>
                          <w:bCs w:val="0"/>
                          <w:caps w:val="0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Built predictive models for employee attrition using Python &amp; ML techniques.</w:t>
                      </w:r>
                    </w:p>
                    <w:p w14:paraId="21AEE618" w14:textId="77777777" w:rsidR="00AD6132" w:rsidRPr="00025DB0" w:rsidRDefault="00AD6132" w:rsidP="006E3B59">
                      <w:pPr>
                        <w:pStyle w:val="Heading2"/>
                        <w:numPr>
                          <w:ilvl w:val="0"/>
                          <w:numId w:val="23"/>
                        </w:numPr>
                        <w:tabs>
                          <w:tab w:val="clear" w:pos="720"/>
                          <w:tab w:val="num" w:pos="284"/>
                        </w:tabs>
                        <w:spacing w:line="240" w:lineRule="auto"/>
                        <w:ind w:left="284" w:hanging="284"/>
                        <w:rPr>
                          <w:rFonts w:ascii="Calibri" w:eastAsiaTheme="minorEastAsia" w:hAnsi="Calibri" w:cs="Calibri"/>
                          <w:bCs w:val="0"/>
                          <w:caps w:val="0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</w:pPr>
                      <w:r w:rsidRPr="00025DB0">
                        <w:rPr>
                          <w:rFonts w:ascii="Calibri" w:eastAsiaTheme="minorEastAsia" w:hAnsi="Calibri" w:cs="Calibri"/>
                          <w:bCs w:val="0"/>
                          <w:caps w:val="0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Designed interactive HR dashboards in Power BI to monitor headcount, payroll cost, and attrition trends.</w:t>
                      </w:r>
                    </w:p>
                    <w:p w14:paraId="4DBDF28C" w14:textId="77777777" w:rsidR="00AD6132" w:rsidRPr="00025DB0" w:rsidRDefault="00AD6132" w:rsidP="006E3B59">
                      <w:pPr>
                        <w:pStyle w:val="Heading2"/>
                        <w:numPr>
                          <w:ilvl w:val="0"/>
                          <w:numId w:val="23"/>
                        </w:numPr>
                        <w:tabs>
                          <w:tab w:val="clear" w:pos="720"/>
                          <w:tab w:val="num" w:pos="284"/>
                        </w:tabs>
                        <w:spacing w:line="240" w:lineRule="auto"/>
                        <w:ind w:left="284" w:hanging="284"/>
                        <w:rPr>
                          <w:rFonts w:ascii="Calibri" w:eastAsiaTheme="minorEastAsia" w:hAnsi="Calibri" w:cs="Calibri"/>
                          <w:bCs w:val="0"/>
                          <w:caps w:val="0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</w:pPr>
                      <w:r w:rsidRPr="00025DB0">
                        <w:rPr>
                          <w:rFonts w:ascii="Calibri" w:eastAsiaTheme="minorEastAsia" w:hAnsi="Calibri" w:cs="Calibri"/>
                          <w:bCs w:val="0"/>
                          <w:caps w:val="0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Automated reporting workflows with prompt-engineered SQL queries and LLM-assisted scripts.</w:t>
                      </w:r>
                    </w:p>
                    <w:p w14:paraId="5008EFAE" w14:textId="77777777" w:rsidR="00794FA5" w:rsidRPr="008D3499" w:rsidRDefault="00794FA5" w:rsidP="00B66808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Fonts w:cstheme="minorHAnsi"/>
                          <w:color w:val="374246"/>
                          <w:spacing w:val="1"/>
                          <w:w w:val="113"/>
                          <w:sz w:val="16"/>
                          <w:szCs w:val="16"/>
                          <w:lang w:val="en-IN"/>
                        </w:rPr>
                      </w:pPr>
                    </w:p>
                    <w:p w14:paraId="6A180FEF" w14:textId="11023770" w:rsidR="00794FA5" w:rsidRPr="00025DB0" w:rsidRDefault="00794FA5" w:rsidP="00794FA5">
                      <w:pPr>
                        <w:spacing w:before="0" w:line="240" w:lineRule="auto"/>
                        <w:rPr>
                          <w:rFonts w:ascii="Calibri" w:eastAsiaTheme="minorHAnsi" w:hAnsi="Calibri" w:cs="Calibri"/>
                          <w:bCs/>
                          <w:caps/>
                          <w:sz w:val="28"/>
                          <w:szCs w:val="28"/>
                        </w:rPr>
                      </w:pPr>
                      <w:r w:rsidRPr="00025DB0">
                        <w:rPr>
                          <w:rFonts w:ascii="Calibri" w:eastAsiaTheme="minorHAnsi" w:hAnsi="Calibri" w:cs="Calibri"/>
                          <w:bCs/>
                          <w:caps/>
                          <w:sz w:val="28"/>
                          <w:szCs w:val="28"/>
                        </w:rPr>
                        <w:t>Prompt Engineering</w:t>
                      </w:r>
                    </w:p>
                    <w:p w14:paraId="23B004B1" w14:textId="15FC9C89" w:rsidR="00794FA5" w:rsidRPr="00025DB0" w:rsidRDefault="00794FA5" w:rsidP="006E3B59">
                      <w:pPr>
                        <w:pStyle w:val="Heading2"/>
                        <w:numPr>
                          <w:ilvl w:val="0"/>
                          <w:numId w:val="23"/>
                        </w:numPr>
                        <w:tabs>
                          <w:tab w:val="clear" w:pos="720"/>
                          <w:tab w:val="num" w:pos="284"/>
                        </w:tabs>
                        <w:spacing w:line="240" w:lineRule="auto"/>
                        <w:ind w:left="284" w:hanging="284"/>
                        <w:rPr>
                          <w:rFonts w:ascii="Calibri" w:eastAsiaTheme="minorEastAsia" w:hAnsi="Calibri" w:cs="Calibri"/>
                          <w:bCs w:val="0"/>
                          <w:caps w:val="0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</w:pPr>
                      <w:r w:rsidRPr="00025DB0">
                        <w:rPr>
                          <w:rFonts w:ascii="Calibri" w:eastAsiaTheme="minorEastAsia" w:hAnsi="Calibri" w:cs="Calibri"/>
                          <w:bCs w:val="0"/>
                          <w:caps w:val="0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Experienced in leveraging AI-assisted coding tools to accelerate software development, improve code quality, and enhance productivity</w:t>
                      </w:r>
                    </w:p>
                    <w:p w14:paraId="24239B54" w14:textId="77777777" w:rsidR="00794FA5" w:rsidRPr="00025DB0" w:rsidRDefault="00794FA5" w:rsidP="006E3B59">
                      <w:pPr>
                        <w:numPr>
                          <w:ilvl w:val="0"/>
                          <w:numId w:val="24"/>
                        </w:numPr>
                        <w:tabs>
                          <w:tab w:val="clear" w:pos="720"/>
                          <w:tab w:val="num" w:pos="284"/>
                        </w:tabs>
                        <w:spacing w:line="240" w:lineRule="auto"/>
                        <w:ind w:left="284" w:hanging="284"/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</w:pPr>
                      <w:r w:rsidRPr="00025DB0"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Enhanced developer efficiency by integrating GitHub Copilot into daily workflows, achieving faster prototyping, reduced boilerplate coding, and improved code accuracy.</w:t>
                      </w:r>
                    </w:p>
                    <w:p w14:paraId="050ABE62" w14:textId="77777777" w:rsidR="00794FA5" w:rsidRPr="00025DB0" w:rsidRDefault="00794FA5" w:rsidP="006E3B59">
                      <w:pPr>
                        <w:numPr>
                          <w:ilvl w:val="0"/>
                          <w:numId w:val="24"/>
                        </w:numPr>
                        <w:tabs>
                          <w:tab w:val="clear" w:pos="720"/>
                          <w:tab w:val="num" w:pos="284"/>
                        </w:tabs>
                        <w:spacing w:line="240" w:lineRule="auto"/>
                        <w:ind w:left="284" w:hanging="284"/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</w:pPr>
                      <w:r w:rsidRPr="00025DB0"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Applied prompt engineering techniques to fine-tune AI outputs for documentation generation, test case creation, and domain-specific automation.</w:t>
                      </w:r>
                    </w:p>
                    <w:p w14:paraId="21A4C2AE" w14:textId="2D880A2C" w:rsidR="001D64FC" w:rsidRPr="001D64FC" w:rsidRDefault="00D200AE" w:rsidP="006E3B59">
                      <w:pPr>
                        <w:pStyle w:val="Heading2"/>
                        <w:spacing w:line="240" w:lineRule="auto"/>
                        <w:rPr>
                          <w:rFonts w:eastAsiaTheme="minorEastAsia" w:cstheme="minorHAnsi"/>
                          <w:bCs w:val="0"/>
                          <w:caps w:val="0"/>
                          <w:color w:val="374246"/>
                          <w:spacing w:val="1"/>
                          <w:w w:val="113"/>
                          <w:sz w:val="16"/>
                          <w:szCs w:val="16"/>
                          <w:lang w:val="en-IN"/>
                        </w:rPr>
                      </w:pPr>
                      <w:r w:rsidRPr="00025DB0">
                        <w:rPr>
                          <w:rFonts w:ascii="Calibri" w:eastAsiaTheme="minorEastAsia" w:hAnsi="Calibri" w:cs="Calibri"/>
                          <w:bCs w:val="0"/>
                          <w:caps w:val="0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AI-Powered Process Automation – Designed and implemented automation using prompt engineering and AI copilots to optimize a legacy workflow. Successfully reduced processing time from 5–6 hours to just 1.36 minutes, delivering a ~99% efficiency improvement and significantly enhancing productivity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2021A0" w:rsidRPr="002021A0">
        <w:rPr>
          <w:noProof/>
        </w:rPr>
        <mc:AlternateContent>
          <mc:Choice Requires="wps">
            <w:drawing>
              <wp:anchor distT="0" distB="0" distL="114300" distR="114300" simplePos="0" relativeHeight="251666449" behindDoc="0" locked="1" layoutInCell="1" allowOverlap="1" wp14:anchorId="76BC6B19" wp14:editId="195217C2">
                <wp:simplePos x="0" y="0"/>
                <wp:positionH relativeFrom="page">
                  <wp:posOffset>2371725</wp:posOffset>
                </wp:positionH>
                <wp:positionV relativeFrom="page">
                  <wp:posOffset>1095375</wp:posOffset>
                </wp:positionV>
                <wp:extent cx="5305425" cy="360045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3600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9F660" w14:textId="77777777" w:rsidR="00990BBA" w:rsidRPr="00025DB0" w:rsidRDefault="00990BBA" w:rsidP="00990BBA">
                            <w:pPr>
                              <w:pStyle w:val="Heading1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025DB0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Career Summary</w:t>
                            </w:r>
                          </w:p>
                          <w:p w14:paraId="0B352E3F" w14:textId="77777777" w:rsidR="00CF0C33" w:rsidRPr="00025DB0" w:rsidRDefault="00CF0C33" w:rsidP="00305FA3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025DB0"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Application Developer and Technical Lead with 15+ years of expertise in designing, developing, and maintaining enterprise applications across Oracle HCM Cloud Infrastructure, Core HR, and US Payroll domains. Proven record of delivering scalable, high-performance solutions for global organizations.</w:t>
                            </w:r>
                          </w:p>
                          <w:p w14:paraId="123BDE69" w14:textId="77777777" w:rsidR="00CF0C33" w:rsidRPr="00025DB0" w:rsidRDefault="00CF0C33" w:rsidP="00305FA3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025DB0"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Skilled in Oracle HCM application support, infrastructure management, and cloud optimization, ensuring stability, performance, and seamless integration. Experienced in issue resolution, environment management, and automation.</w:t>
                            </w:r>
                          </w:p>
                          <w:p w14:paraId="1DD02C7A" w14:textId="77777777" w:rsidR="00CF0C33" w:rsidRPr="00025DB0" w:rsidRDefault="00CF0C33" w:rsidP="00305FA3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025DB0"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Strong interest and practical exposure in Data Analytics and Data Science, with hands-on experience in Python, R, SQL, Power BI, and Tableau, enabling transformation of complex data into actionable business insights.</w:t>
                            </w:r>
                          </w:p>
                          <w:p w14:paraId="5646FEFD" w14:textId="77777777" w:rsidR="00CF0C33" w:rsidRPr="00025DB0" w:rsidRDefault="00CF0C33" w:rsidP="00305FA3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025DB0"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Proficient in AI-driven development practices, including prompt engineering and AI copilots (GitHub Copilot, ChatGPT) to accelerate development, improve code quality, and drive automation. Notably, automated a legacy workflow, reducing turnaround time from 5–6 hours to just 1.36 minutes, demonstrating the transformative impact of AI-assisted development.</w:t>
                            </w:r>
                          </w:p>
                          <w:p w14:paraId="5C7D886E" w14:textId="6D6F3EFD" w:rsidR="002021A0" w:rsidRPr="00025DB0" w:rsidRDefault="002021A0" w:rsidP="001E3218">
                            <w:pP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C6B19" id="Text Box 2" o:spid="_x0000_s1032" type="#_x0000_t202" style="position:absolute;margin-left:186.75pt;margin-top:86.25pt;width:417.75pt;height:283.5pt;z-index:2516664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" filled="f" stroked="f">
                <v:textbox>
                  <w:txbxContent>
                    <w:p w14:paraId="1C49F660" w14:textId="77777777" w:rsidR="00990BBA" w:rsidRPr="00025DB0" w:rsidRDefault="00990BBA" w:rsidP="00990BBA">
                      <w:pPr>
                        <w:pStyle w:val="Heading1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025DB0">
                        <w:rPr>
                          <w:rFonts w:ascii="Calibri" w:hAnsi="Calibri" w:cs="Calibri"/>
                          <w:sz w:val="28"/>
                          <w:szCs w:val="28"/>
                        </w:rPr>
                        <w:t>Career Summary</w:t>
                      </w:r>
                    </w:p>
                    <w:p w14:paraId="0B352E3F" w14:textId="77777777" w:rsidR="00CF0C33" w:rsidRPr="00025DB0" w:rsidRDefault="00CF0C33" w:rsidP="00305FA3">
                      <w:pPr>
                        <w:spacing w:line="240" w:lineRule="auto"/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</w:pPr>
                      <w:r w:rsidRPr="00025DB0"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Application Developer and Technical Lead with 15+ years of expertise in designing, developing, and maintaining enterprise applications across Oracle HCM Cloud Infrastructure, Core HR, and US Payroll domains. Proven record of delivering scalable, high-performance solutions for global organizations.</w:t>
                      </w:r>
                    </w:p>
                    <w:p w14:paraId="123BDE69" w14:textId="77777777" w:rsidR="00CF0C33" w:rsidRPr="00025DB0" w:rsidRDefault="00CF0C33" w:rsidP="00305FA3">
                      <w:pPr>
                        <w:spacing w:line="240" w:lineRule="auto"/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</w:pPr>
                      <w:r w:rsidRPr="00025DB0"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Skilled in Oracle HCM application support, infrastructure management, and cloud optimization, ensuring stability, performance, and seamless integration. Experienced in issue resolution, environment management, and automation.</w:t>
                      </w:r>
                    </w:p>
                    <w:p w14:paraId="1DD02C7A" w14:textId="77777777" w:rsidR="00CF0C33" w:rsidRPr="00025DB0" w:rsidRDefault="00CF0C33" w:rsidP="00305FA3">
                      <w:pPr>
                        <w:spacing w:line="240" w:lineRule="auto"/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</w:pPr>
                      <w:r w:rsidRPr="00025DB0"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Strong interest and practical exposure in Data Analytics and Data Science, with hands-on experience in Python, R, SQL, Power BI, and Tableau, enabling transformation of complex data into actionable business insights.</w:t>
                      </w:r>
                    </w:p>
                    <w:p w14:paraId="5646FEFD" w14:textId="77777777" w:rsidR="00CF0C33" w:rsidRPr="00025DB0" w:rsidRDefault="00CF0C33" w:rsidP="00305FA3">
                      <w:pPr>
                        <w:spacing w:line="240" w:lineRule="auto"/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</w:pPr>
                      <w:r w:rsidRPr="00025DB0"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Proficient in AI-driven development practices, including prompt engineering and AI copilots (GitHub Copilot, ChatGPT) to accelerate development, improve code quality, and drive automation. Notably, automated a legacy workflow, reducing turnaround time from 5–6 hours to just 1.36 minutes, demonstrating the transformative impact of AI-assisted development.</w:t>
                      </w:r>
                    </w:p>
                    <w:p w14:paraId="5C7D886E" w14:textId="6D6F3EFD" w:rsidR="002021A0" w:rsidRPr="00025DB0" w:rsidRDefault="002021A0" w:rsidP="001E3218">
                      <w:pPr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70DE1052" w14:textId="165BB232" w:rsidR="002021A0" w:rsidRPr="00701A4E" w:rsidRDefault="001E3218" w:rsidP="002021A0">
      <w:pPr>
        <w:pStyle w:val="Title"/>
        <w:pBdr>
          <w:bottom w:val="single" w:sz="6" w:space="1" w:color="auto"/>
        </w:pBdr>
        <w:rPr>
          <w:rFonts w:asciiTheme="minorHAnsi" w:hAnsiTheme="minorHAnsi" w:cstheme="minorHAnsi"/>
          <w:spacing w:val="30"/>
          <w:sz w:val="52"/>
          <w:szCs w:val="52"/>
          <w14:textOutline w14:w="0" w14:cap="rnd" w14:cmpd="sng" w14:algn="ctr">
            <w14:noFill/>
            <w14:prstDash w14:val="solid"/>
            <w14:bevel/>
          </w14:textOutline>
        </w:rPr>
      </w:pPr>
      <w:r w:rsidRPr="00701A4E">
        <w:rPr>
          <w:rFonts w:asciiTheme="minorHAnsi" w:hAnsiTheme="minorHAnsi" w:cstheme="minorHAnsi"/>
          <w:spacing w:val="30"/>
          <w:sz w:val="52"/>
          <w:szCs w:val="52"/>
          <w14:textOutline w14:w="0" w14:cap="rnd" w14:cmpd="sng" w14:algn="ctr">
            <w14:noFill/>
            <w14:prstDash w14:val="solid"/>
            <w14:bevel/>
          </w14:textOutline>
        </w:rPr>
        <w:t>Jitendra Jain</w:t>
      </w:r>
      <w:r w:rsidR="007476CF">
        <w:rPr>
          <w:rFonts w:asciiTheme="minorHAnsi" w:hAnsiTheme="minorHAnsi" w:cstheme="minorHAnsi"/>
          <w:spacing w:val="30"/>
          <w:sz w:val="52"/>
          <w:szCs w:val="52"/>
          <w14:textOutline w14:w="0" w14:cap="rnd" w14:cmpd="sng" w14:algn="ctr">
            <w14:noFill/>
            <w14:prstDash w14:val="solid"/>
            <w14:bevel/>
          </w14:textOutline>
        </w:rPr>
        <w:t xml:space="preserve">  </w:t>
      </w:r>
    </w:p>
    <w:p w14:paraId="37AAA0F0" w14:textId="77777777" w:rsidR="00025DB0" w:rsidRDefault="00025DB0" w:rsidP="00E0441C"/>
    <w:p w14:paraId="1ED51467" w14:textId="444C3668" w:rsidR="00637883" w:rsidRDefault="00637883">
      <w:pPr>
        <w:spacing w:before="0" w:line="240" w:lineRule="auto"/>
      </w:pPr>
      <w:r>
        <w:br w:type="page"/>
      </w:r>
    </w:p>
    <w:p w14:paraId="5C754CED" w14:textId="6407FDAA" w:rsidR="00765D36" w:rsidRDefault="00765D36" w:rsidP="00765D36">
      <w:pPr>
        <w:pStyle w:val="Graphicsancho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17" behindDoc="1" locked="1" layoutInCell="1" allowOverlap="1" wp14:anchorId="1E7E0E0D" wp14:editId="18DAD8A4">
                <wp:simplePos x="0" y="0"/>
                <wp:positionH relativeFrom="page">
                  <wp:posOffset>2350135</wp:posOffset>
                </wp:positionH>
                <wp:positionV relativeFrom="page">
                  <wp:posOffset>1417320</wp:posOffset>
                </wp:positionV>
                <wp:extent cx="0" cy="8284464"/>
                <wp:effectExtent l="0" t="0" r="38100" b="21590"/>
                <wp:wrapNone/>
                <wp:docPr id="2129200532" name="Straight Connector 208585882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4464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2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8E1A2" id="Straight Connector 2085858823" o:spid="_x0000_s1026" alt="&quot;&quot;" style="position:absolute;z-index:-251617263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185.05pt,111.6pt" to="185.05pt,7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" strokecolor="#e8e8e8 [3214]" strokeweight=".25pt">
                <v:stroke joinstyle="miter"/>
                <w10:wrap anchorx="page" anchory="page"/>
                <w10:anchorlock/>
              </v:line>
            </w:pict>
          </mc:Fallback>
        </mc:AlternateContent>
      </w:r>
      <w:r w:rsidRPr="002021A0">
        <w:rPr>
          <w:noProof/>
        </w:rPr>
        <mc:AlternateContent>
          <mc:Choice Requires="wps">
            <w:drawing>
              <wp:anchor distT="0" distB="0" distL="114300" distR="114300" simplePos="0" relativeHeight="251692049" behindDoc="0" locked="1" layoutInCell="1" allowOverlap="1" wp14:anchorId="6A9DA9B0" wp14:editId="30DA199B">
                <wp:simplePos x="0" y="0"/>
                <wp:positionH relativeFrom="margin">
                  <wp:posOffset>1914525</wp:posOffset>
                </wp:positionH>
                <wp:positionV relativeFrom="margin">
                  <wp:posOffset>229870</wp:posOffset>
                </wp:positionV>
                <wp:extent cx="5295900" cy="9324975"/>
                <wp:effectExtent l="0" t="0" r="0" b="9525"/>
                <wp:wrapNone/>
                <wp:docPr id="167346262" name="Text Box 167346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932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8C620" w14:textId="77777777" w:rsidR="00765D36" w:rsidRPr="00A3765E" w:rsidRDefault="00765D36" w:rsidP="006E3B59">
                            <w:pPr>
                              <w:pStyle w:val="Heading4"/>
                              <w:jc w:val="left"/>
                              <w:rPr>
                                <w:rFonts w:ascii="Calibri" w:eastAsiaTheme="minorEastAsia" w:hAnsi="Calibri" w:cs="Calibri"/>
                                <w:iCs w:val="0"/>
                                <w:sz w:val="28"/>
                                <w:szCs w:val="28"/>
                              </w:rPr>
                            </w:pPr>
                            <w:r w:rsidRPr="00A3765E">
                              <w:rPr>
                                <w:rFonts w:ascii="Calibri" w:eastAsiaTheme="minorEastAsia" w:hAnsi="Calibri" w:cs="Calibri"/>
                                <w:iCs w:val="0"/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  <w:p w14:paraId="47F5A91E" w14:textId="77777777" w:rsidR="00765D36" w:rsidRPr="00A3765E" w:rsidRDefault="00765D36" w:rsidP="00765D36">
                            <w:pPr>
                              <w:spacing w:before="0" w:line="240" w:lineRule="auto"/>
                              <w:rPr>
                                <w:rFonts w:ascii="Calibri" w:eastAsiaTheme="minorHAnsi" w:hAnsi="Calibri" w:cs="Calibri"/>
                                <w:bCs/>
                                <w:caps/>
                                <w:sz w:val="22"/>
                                <w:szCs w:val="22"/>
                              </w:rPr>
                            </w:pPr>
                          </w:p>
                          <w:p w14:paraId="7C19B590" w14:textId="0A594192" w:rsidR="00765D36" w:rsidRPr="006E3B59" w:rsidRDefault="00765D36" w:rsidP="006E3B59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6E3B59">
                              <w:rPr>
                                <w:rFonts w:ascii="Calibri" w:hAnsi="Calibri" w:cs="Calibri"/>
                                <w:b/>
                                <w:bCs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O</w:t>
                            </w:r>
                            <w:r w:rsidR="006E3B59">
                              <w:rPr>
                                <w:rFonts w:ascii="Calibri" w:hAnsi="Calibri" w:cs="Calibri"/>
                                <w:b/>
                                <w:bCs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racle</w:t>
                            </w:r>
                            <w:r w:rsidRPr="006E3B59">
                              <w:rPr>
                                <w:rFonts w:ascii="Calibri" w:hAnsi="Calibri" w:cs="Calibri"/>
                                <w:b/>
                                <w:bCs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 xml:space="preserve"> HCM Cloud Analyst</w:t>
                            </w:r>
                            <w:r w:rsidR="006E3B59" w:rsidRPr="006E3B59">
                              <w:rPr>
                                <w:rFonts w:ascii="Calibri" w:hAnsi="Calibri" w:cs="Calibri"/>
                                <w:b/>
                                <w:bCs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 xml:space="preserve"> |</w:t>
                            </w:r>
                            <w:r w:rsidRPr="006E3B59">
                              <w:rPr>
                                <w:rFonts w:ascii="Calibri" w:hAnsi="Calibri" w:cs="Calibri"/>
                                <w:b/>
                                <w:bCs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 xml:space="preserve"> </w:t>
                            </w:r>
                            <w:r w:rsidR="006E3B59" w:rsidRPr="006E3B59">
                              <w:rPr>
                                <w:rFonts w:ascii="Calibri" w:hAnsi="Calibri" w:cs="Calibri"/>
                                <w:b/>
                                <w:bCs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 xml:space="preserve">JPMorgan Chase &amp; Co | </w:t>
                            </w:r>
                            <w:r w:rsidRPr="006E3B59">
                              <w:rPr>
                                <w:rFonts w:ascii="Calibri" w:hAnsi="Calibri" w:cs="Calibri"/>
                                <w:b/>
                                <w:bCs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 xml:space="preserve">Jun 2015 </w:t>
                            </w:r>
                            <w:r w:rsidR="006E3B59">
                              <w:rPr>
                                <w:rFonts w:ascii="Calibri" w:hAnsi="Calibri" w:cs="Calibri"/>
                                <w:b/>
                                <w:bCs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-</w:t>
                            </w:r>
                            <w:r w:rsidRPr="006E3B59">
                              <w:rPr>
                                <w:rFonts w:ascii="Calibri" w:hAnsi="Calibri" w:cs="Calibri"/>
                                <w:b/>
                                <w:bCs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 xml:space="preserve"> Present </w:t>
                            </w:r>
                          </w:p>
                          <w:p w14:paraId="02E7AF91" w14:textId="77777777" w:rsidR="00FD3C54" w:rsidRPr="00A3765E" w:rsidRDefault="00FD3C54" w:rsidP="006E3B59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line="240" w:lineRule="auto"/>
                              <w:ind w:left="284" w:hanging="284"/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A3765E"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 xml:space="preserve">Provided end-to-end support for </w:t>
                            </w:r>
                            <w:r w:rsidRPr="006E3B59"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Oracle HCM Cloud</w:t>
                            </w:r>
                            <w:r w:rsidRPr="00A3765E"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 xml:space="preserve"> (Core HR, Absence, Payroll, Talent).</w:t>
                            </w:r>
                          </w:p>
                          <w:p w14:paraId="0D47061A" w14:textId="77777777" w:rsidR="00FD3C54" w:rsidRPr="00A3765E" w:rsidRDefault="00FD3C54" w:rsidP="006E3B59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line="240" w:lineRule="auto"/>
                              <w:ind w:left="284" w:hanging="284"/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A3765E"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 xml:space="preserve">Managed </w:t>
                            </w:r>
                            <w:r w:rsidRPr="006E3B59"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quarterly Oracle Cloud updates</w:t>
                            </w:r>
                            <w:r w:rsidRPr="00A3765E"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 xml:space="preserve">, performing </w:t>
                            </w:r>
                            <w:r w:rsidRPr="006E3B59"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impact analysis, regression testing, and validations</w:t>
                            </w:r>
                            <w:r w:rsidRPr="00A3765E"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.</w:t>
                            </w:r>
                          </w:p>
                          <w:p w14:paraId="78C1BE4E" w14:textId="77777777" w:rsidR="00FD3C54" w:rsidRPr="00A3765E" w:rsidRDefault="00FD3C54" w:rsidP="006E3B59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line="240" w:lineRule="auto"/>
                              <w:ind w:left="284" w:hanging="284"/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A3765E"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 xml:space="preserve">Conducted environment refreshes (DEV → TEST → PROD), ensuring </w:t>
                            </w:r>
                            <w:r w:rsidRPr="006E3B59"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data consistency and secure masking</w:t>
                            </w:r>
                            <w:r w:rsidRPr="00A3765E"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.</w:t>
                            </w:r>
                          </w:p>
                          <w:p w14:paraId="3BAEA346" w14:textId="77777777" w:rsidR="00FD3C54" w:rsidRPr="00A3765E" w:rsidRDefault="00FD3C54" w:rsidP="006E3B59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line="240" w:lineRule="auto"/>
                              <w:ind w:left="284" w:hanging="284"/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A3765E"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Led issue triaging, root cause analysis, and resolution of HCM Extracts, OIC integrations, and BI Publisher reports.</w:t>
                            </w:r>
                          </w:p>
                          <w:p w14:paraId="35BA832E" w14:textId="77777777" w:rsidR="00FD3C54" w:rsidRPr="00A3765E" w:rsidRDefault="00FD3C54" w:rsidP="006E3B59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line="240" w:lineRule="auto"/>
                              <w:ind w:left="284" w:hanging="284"/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A3765E"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Collaborated with Oracle Support for SR management and patch validations.</w:t>
                            </w:r>
                          </w:p>
                          <w:p w14:paraId="4F4751E1" w14:textId="77777777" w:rsidR="00FD3C54" w:rsidRPr="00A3765E" w:rsidRDefault="00FD3C54" w:rsidP="006E3B59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line="240" w:lineRule="auto"/>
                              <w:ind w:left="284" w:hanging="284"/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A3765E"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 xml:space="preserve">Created </w:t>
                            </w:r>
                            <w:r w:rsidRPr="006E3B59"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support documentation, SOPs, and runbooks</w:t>
                            </w:r>
                            <w:r w:rsidRPr="00A3765E"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 xml:space="preserve"> to improve operational efficiency.</w:t>
                            </w:r>
                          </w:p>
                          <w:p w14:paraId="7E1CFA3A" w14:textId="77777777" w:rsidR="00FD3C54" w:rsidRPr="00A3765E" w:rsidRDefault="00FD3C54" w:rsidP="006E3B59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line="240" w:lineRule="auto"/>
                              <w:ind w:left="284" w:hanging="284"/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A3765E"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 xml:space="preserve">Ensured compliance with </w:t>
                            </w:r>
                            <w:r w:rsidRPr="006E3B59"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ITIL processes</w:t>
                            </w:r>
                            <w:r w:rsidRPr="00A3765E"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 xml:space="preserve"> using ServiceNow.</w:t>
                            </w:r>
                          </w:p>
                          <w:p w14:paraId="44925971" w14:textId="77777777" w:rsidR="00FD3C54" w:rsidRPr="00A3765E" w:rsidRDefault="00FD3C54" w:rsidP="00FD3C54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</w:pPr>
                          </w:p>
                          <w:p w14:paraId="38B88CF0" w14:textId="06534BDF" w:rsidR="00FD3C54" w:rsidRPr="006E3B59" w:rsidRDefault="00FD3C54" w:rsidP="006E3B59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6E3B59">
                              <w:rPr>
                                <w:rFonts w:ascii="Calibri" w:hAnsi="Calibri" w:cs="Calibri"/>
                                <w:b/>
                                <w:bCs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Key Achievement:</w:t>
                            </w:r>
                          </w:p>
                          <w:p w14:paraId="1B03B56C" w14:textId="77777777" w:rsidR="00FD3C54" w:rsidRPr="00A3765E" w:rsidRDefault="00FD3C54" w:rsidP="006E3B59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line="240" w:lineRule="auto"/>
                              <w:ind w:left="284" w:hanging="284"/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A3765E"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Leveraged prompt engineering &amp; AI copilots to automate a critical legacy workflow, reducing execution time from 5–6 hours to 1.36 minutes (~99% efficiency gain).</w:t>
                            </w:r>
                          </w:p>
                          <w:p w14:paraId="5C040AFE" w14:textId="77777777" w:rsidR="00C16A0F" w:rsidRDefault="00C16A0F" w:rsidP="00C16A0F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rFonts w:cstheme="minorHAnsi"/>
                                <w:color w:val="374246"/>
                                <w:spacing w:val="1"/>
                                <w:w w:val="113"/>
                                <w:sz w:val="16"/>
                                <w:szCs w:val="16"/>
                              </w:rPr>
                            </w:pPr>
                          </w:p>
                          <w:p w14:paraId="400CC449" w14:textId="10FE602A" w:rsidR="00C16A0F" w:rsidRPr="006E3B59" w:rsidRDefault="00C16A0F" w:rsidP="00C16A0F">
                            <w:pPr>
                              <w:widowControl w:val="0"/>
                              <w:spacing w:line="277" w:lineRule="auto"/>
                              <w:ind w:right="-80"/>
                              <w:rPr>
                                <w:rFonts w:ascii="Calibri" w:hAnsi="Calibri" w:cs="Calibri"/>
                                <w:b/>
                                <w:bCs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6E3B59">
                              <w:rPr>
                                <w:rFonts w:ascii="Calibri" w:hAnsi="Calibri" w:cs="Calibri"/>
                                <w:b/>
                                <w:bCs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 xml:space="preserve">Oracle Core HR &amp; NA Payroll Analyst </w:t>
                            </w:r>
                            <w:r w:rsidR="006E3B59">
                              <w:rPr>
                                <w:rFonts w:ascii="Calibri" w:hAnsi="Calibri" w:cs="Calibri"/>
                                <w:b/>
                                <w:bCs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| ADP |</w:t>
                            </w:r>
                            <w:r w:rsidRPr="006E3B59">
                              <w:rPr>
                                <w:rFonts w:ascii="Calibri" w:hAnsi="Calibri" w:cs="Calibri"/>
                                <w:b/>
                                <w:bCs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 xml:space="preserve">SEP 2013 </w:t>
                            </w:r>
                            <w:r w:rsidR="006E3B59">
                              <w:rPr>
                                <w:rFonts w:ascii="Calibri" w:hAnsi="Calibri" w:cs="Calibri"/>
                                <w:b/>
                                <w:bCs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-</w:t>
                            </w:r>
                            <w:r w:rsidRPr="006E3B59">
                              <w:rPr>
                                <w:rFonts w:ascii="Calibri" w:hAnsi="Calibri" w:cs="Calibri"/>
                                <w:b/>
                                <w:bCs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 xml:space="preserve"> Jun 2015</w:t>
                            </w:r>
                          </w:p>
                          <w:p w14:paraId="7A1FF6F0" w14:textId="3DFCEE54" w:rsidR="00FD3C54" w:rsidRPr="00A3765E" w:rsidRDefault="00FD3C54" w:rsidP="006E3B59">
                            <w:pPr>
                              <w:pStyle w:val="ListBullet"/>
                              <w:numPr>
                                <w:ilvl w:val="0"/>
                                <w:numId w:val="26"/>
                              </w:numPr>
                              <w:tabs>
                                <w:tab w:val="clear" w:pos="720"/>
                              </w:tabs>
                              <w:spacing w:line="240" w:lineRule="auto"/>
                              <w:ind w:left="284" w:hanging="284"/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A3765E"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Configured and supported US &amp; Canadian Payroll operations (payroll flows, costing, reconciliation).</w:t>
                            </w:r>
                          </w:p>
                          <w:p w14:paraId="375140DC" w14:textId="06F5F2E2" w:rsidR="00FD3C54" w:rsidRPr="00A3765E" w:rsidRDefault="00FD3C54" w:rsidP="006E3B59">
                            <w:pPr>
                              <w:pStyle w:val="ListBullet"/>
                              <w:numPr>
                                <w:ilvl w:val="0"/>
                                <w:numId w:val="26"/>
                              </w:numPr>
                              <w:tabs>
                                <w:tab w:val="clear" w:pos="720"/>
                              </w:tabs>
                              <w:spacing w:line="240" w:lineRule="auto"/>
                              <w:ind w:left="284" w:hanging="284"/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A3765E"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Designed and maintained Fast Formulas, Payroll Elements, and Absence Rules.</w:t>
                            </w:r>
                          </w:p>
                          <w:p w14:paraId="43321283" w14:textId="330BEAC2" w:rsidR="00FD3C54" w:rsidRPr="00A3765E" w:rsidRDefault="00FD3C54" w:rsidP="006E3B59">
                            <w:pPr>
                              <w:pStyle w:val="ListBullet"/>
                              <w:numPr>
                                <w:ilvl w:val="0"/>
                                <w:numId w:val="26"/>
                              </w:numPr>
                              <w:tabs>
                                <w:tab w:val="clear" w:pos="720"/>
                              </w:tabs>
                              <w:spacing w:line="240" w:lineRule="auto"/>
                              <w:ind w:left="284" w:hanging="284"/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A3765E"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Performed mass employee updates using HDL and HSDL.</w:t>
                            </w:r>
                          </w:p>
                          <w:p w14:paraId="72FCF637" w14:textId="6A6CB1BD" w:rsidR="00FD3C54" w:rsidRPr="00A3765E" w:rsidRDefault="00FD3C54" w:rsidP="006E3B59">
                            <w:pPr>
                              <w:pStyle w:val="ListBullet"/>
                              <w:numPr>
                                <w:ilvl w:val="0"/>
                                <w:numId w:val="26"/>
                              </w:numPr>
                              <w:tabs>
                                <w:tab w:val="clear" w:pos="720"/>
                              </w:tabs>
                              <w:spacing w:line="240" w:lineRule="auto"/>
                              <w:ind w:left="284" w:hanging="284"/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A3765E"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Designed reports with BI Publisher &amp; OTBI for payroll and compliance.</w:t>
                            </w:r>
                          </w:p>
                          <w:p w14:paraId="6D7E98E2" w14:textId="3D3F98BD" w:rsidR="00FD3C54" w:rsidRPr="00A3765E" w:rsidRDefault="00FD3C54" w:rsidP="006E3B59">
                            <w:pPr>
                              <w:pStyle w:val="ListBullet"/>
                              <w:numPr>
                                <w:ilvl w:val="0"/>
                                <w:numId w:val="26"/>
                              </w:numPr>
                              <w:tabs>
                                <w:tab w:val="clear" w:pos="720"/>
                              </w:tabs>
                              <w:spacing w:line="240" w:lineRule="auto"/>
                              <w:ind w:left="284" w:hanging="284"/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A3765E"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Ensured compliance with federal and state payroll regulations (W-2, taxes, garnishments).</w:t>
                            </w:r>
                          </w:p>
                          <w:p w14:paraId="3BAEE826" w14:textId="77777777" w:rsidR="00C16A0F" w:rsidRDefault="00C16A0F" w:rsidP="00C16A0F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rFonts w:cstheme="minorHAnsi"/>
                                <w:color w:val="374246"/>
                                <w:spacing w:val="1"/>
                                <w:w w:val="113"/>
                                <w:sz w:val="16"/>
                                <w:szCs w:val="16"/>
                              </w:rPr>
                            </w:pPr>
                          </w:p>
                          <w:p w14:paraId="1FD00B12" w14:textId="55ADCCF2" w:rsidR="00AD6132" w:rsidRPr="006E3B59" w:rsidRDefault="00AD6132" w:rsidP="00AD6132">
                            <w:pPr>
                              <w:widowControl w:val="0"/>
                              <w:spacing w:line="277" w:lineRule="auto"/>
                              <w:ind w:right="-80"/>
                              <w:rPr>
                                <w:rFonts w:ascii="Calibri" w:hAnsi="Calibri" w:cs="Calibri"/>
                                <w:b/>
                                <w:bCs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6E3B59">
                              <w:rPr>
                                <w:rFonts w:ascii="Calibri" w:hAnsi="Calibri" w:cs="Calibri"/>
                                <w:b/>
                                <w:bCs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 xml:space="preserve">PeopleSoft HCM Techno-Functional Consultant </w:t>
                            </w:r>
                            <w:r w:rsidR="006E3B59">
                              <w:rPr>
                                <w:rFonts w:ascii="Calibri" w:hAnsi="Calibri" w:cs="Calibri"/>
                                <w:b/>
                                <w:bCs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 xml:space="preserve">| CSC | </w:t>
                            </w:r>
                            <w:r w:rsidRPr="006E3B59">
                              <w:rPr>
                                <w:rFonts w:ascii="Calibri" w:hAnsi="Calibri" w:cs="Calibri"/>
                                <w:b/>
                                <w:bCs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 xml:space="preserve">SEP 2010 </w:t>
                            </w:r>
                            <w:r w:rsidR="006E3B59">
                              <w:rPr>
                                <w:rFonts w:ascii="Calibri" w:hAnsi="Calibri" w:cs="Calibri"/>
                                <w:b/>
                                <w:bCs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-</w:t>
                            </w:r>
                            <w:r w:rsidRPr="006E3B59">
                              <w:rPr>
                                <w:rFonts w:ascii="Calibri" w:hAnsi="Calibri" w:cs="Calibri"/>
                                <w:b/>
                                <w:bCs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 xml:space="preserve"> Aug 2013</w:t>
                            </w:r>
                          </w:p>
                          <w:p w14:paraId="078FB708" w14:textId="77777777" w:rsidR="00AD6132" w:rsidRPr="00A3765E" w:rsidRDefault="00AD6132" w:rsidP="006E3B59">
                            <w:pPr>
                              <w:pStyle w:val="ListBullet"/>
                              <w:numPr>
                                <w:ilvl w:val="0"/>
                                <w:numId w:val="26"/>
                              </w:numPr>
                              <w:tabs>
                                <w:tab w:val="clear" w:pos="720"/>
                              </w:tabs>
                              <w:spacing w:line="240" w:lineRule="auto"/>
                              <w:ind w:left="284" w:hanging="284"/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A3765E"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Supported PeopleSoft HCM 9.2 modules (Core HR, Payroll, Benefits, Time &amp; Labor).</w:t>
                            </w:r>
                          </w:p>
                          <w:p w14:paraId="2F6D6714" w14:textId="77777777" w:rsidR="00AD6132" w:rsidRPr="00A3765E" w:rsidRDefault="00AD6132" w:rsidP="006E3B59">
                            <w:pPr>
                              <w:pStyle w:val="ListBullet"/>
                              <w:numPr>
                                <w:ilvl w:val="0"/>
                                <w:numId w:val="26"/>
                              </w:numPr>
                              <w:tabs>
                                <w:tab w:val="clear" w:pos="720"/>
                              </w:tabs>
                              <w:spacing w:line="240" w:lineRule="auto"/>
                              <w:ind w:left="284" w:hanging="284"/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A3765E"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 xml:space="preserve">Developed customizations using </w:t>
                            </w:r>
                            <w:proofErr w:type="spellStart"/>
                            <w:r w:rsidRPr="00A3765E"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PeopleCode</w:t>
                            </w:r>
                            <w:proofErr w:type="spellEnd"/>
                            <w:r w:rsidRPr="00A3765E"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, Application Engine, and Component Interfaces.</w:t>
                            </w:r>
                          </w:p>
                          <w:p w14:paraId="13183473" w14:textId="77777777" w:rsidR="00AD6132" w:rsidRPr="00A3765E" w:rsidRDefault="00AD6132" w:rsidP="006E3B59">
                            <w:pPr>
                              <w:pStyle w:val="ListBullet"/>
                              <w:numPr>
                                <w:ilvl w:val="0"/>
                                <w:numId w:val="26"/>
                              </w:numPr>
                              <w:tabs>
                                <w:tab w:val="clear" w:pos="720"/>
                              </w:tabs>
                              <w:spacing w:line="240" w:lineRule="auto"/>
                              <w:ind w:left="284" w:hanging="284"/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A3765E"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Built integrations using Integration Broker (REST/SOAP) and scheduled SQR reports.</w:t>
                            </w:r>
                          </w:p>
                          <w:p w14:paraId="22A0CC83" w14:textId="77777777" w:rsidR="00AD6132" w:rsidRPr="00A3765E" w:rsidRDefault="00AD6132" w:rsidP="006E3B59">
                            <w:pPr>
                              <w:pStyle w:val="ListBullet"/>
                              <w:numPr>
                                <w:ilvl w:val="0"/>
                                <w:numId w:val="26"/>
                              </w:numPr>
                              <w:tabs>
                                <w:tab w:val="clear" w:pos="720"/>
                              </w:tabs>
                              <w:spacing w:line="240" w:lineRule="auto"/>
                              <w:ind w:left="284" w:hanging="284"/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A3765E"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Conducted system testing, UAT, and led training during rollouts.</w:t>
                            </w:r>
                          </w:p>
                          <w:p w14:paraId="5EA570F0" w14:textId="77777777" w:rsidR="00AD6132" w:rsidRDefault="00AD6132" w:rsidP="00C16A0F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rFonts w:cstheme="minorHAnsi"/>
                                <w:color w:val="374246"/>
                                <w:spacing w:val="1"/>
                                <w:w w:val="113"/>
                                <w:sz w:val="16"/>
                                <w:szCs w:val="16"/>
                              </w:rPr>
                            </w:pPr>
                          </w:p>
                          <w:p w14:paraId="39BA7967" w14:textId="734A97EF" w:rsidR="00AD6132" w:rsidRPr="006E3B59" w:rsidRDefault="00AD6132" w:rsidP="00AD6132">
                            <w:pPr>
                              <w:widowControl w:val="0"/>
                              <w:spacing w:line="277" w:lineRule="auto"/>
                              <w:ind w:right="-80"/>
                              <w:rPr>
                                <w:rFonts w:ascii="Calibri" w:hAnsi="Calibri" w:cs="Calibri"/>
                                <w:b/>
                                <w:bCs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6E3B59">
                              <w:rPr>
                                <w:rFonts w:ascii="Calibri" w:hAnsi="Calibri" w:cs="Calibri"/>
                                <w:b/>
                                <w:bCs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 xml:space="preserve">PeopleSoft </w:t>
                            </w:r>
                            <w:r w:rsidR="006E3B59">
                              <w:rPr>
                                <w:rFonts w:ascii="Calibri" w:hAnsi="Calibri" w:cs="Calibri"/>
                                <w:b/>
                                <w:bCs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D</w:t>
                            </w:r>
                            <w:r w:rsidRPr="006E3B59">
                              <w:rPr>
                                <w:rFonts w:ascii="Calibri" w:hAnsi="Calibri" w:cs="Calibri"/>
                                <w:b/>
                                <w:bCs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eveloper</w:t>
                            </w:r>
                            <w:r w:rsidR="006E3B59">
                              <w:rPr>
                                <w:rFonts w:ascii="Calibri" w:hAnsi="Calibri" w:cs="Calibri"/>
                                <w:b/>
                                <w:bCs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 xml:space="preserve"> | TCI | </w:t>
                            </w:r>
                            <w:r w:rsidRPr="006E3B59">
                              <w:rPr>
                                <w:rFonts w:ascii="Calibri" w:hAnsi="Calibri" w:cs="Calibri"/>
                                <w:b/>
                                <w:bCs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 xml:space="preserve">May 2007 </w:t>
                            </w:r>
                            <w:r w:rsidR="006E3B59">
                              <w:rPr>
                                <w:rFonts w:ascii="Calibri" w:hAnsi="Calibri" w:cs="Calibri"/>
                                <w:b/>
                                <w:bCs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-</w:t>
                            </w:r>
                            <w:r w:rsidRPr="006E3B59">
                              <w:rPr>
                                <w:rFonts w:ascii="Calibri" w:hAnsi="Calibri" w:cs="Calibri"/>
                                <w:b/>
                                <w:bCs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 xml:space="preserve"> Sep 2010</w:t>
                            </w:r>
                          </w:p>
                          <w:p w14:paraId="2360AD68" w14:textId="6BFCA286" w:rsidR="00AD6132" w:rsidRPr="00A3765E" w:rsidRDefault="00AD6132" w:rsidP="00DC59CB">
                            <w:pPr>
                              <w:pStyle w:val="ListBullet"/>
                              <w:numPr>
                                <w:ilvl w:val="0"/>
                                <w:numId w:val="26"/>
                              </w:numPr>
                              <w:tabs>
                                <w:tab w:val="clear" w:pos="720"/>
                              </w:tabs>
                              <w:spacing w:line="240" w:lineRule="auto"/>
                              <w:ind w:left="284" w:hanging="284"/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A3765E"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Designed and developed custom HCM solutions in PeopleSoft.</w:t>
                            </w:r>
                          </w:p>
                          <w:p w14:paraId="4EE93510" w14:textId="45C9D3E7" w:rsidR="00AD6132" w:rsidRPr="00A3765E" w:rsidRDefault="00AD6132" w:rsidP="00DC59CB">
                            <w:pPr>
                              <w:pStyle w:val="ListBullet"/>
                              <w:numPr>
                                <w:ilvl w:val="0"/>
                                <w:numId w:val="26"/>
                              </w:numPr>
                              <w:tabs>
                                <w:tab w:val="clear" w:pos="720"/>
                              </w:tabs>
                              <w:spacing w:line="240" w:lineRule="auto"/>
                              <w:ind w:left="284" w:hanging="284"/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A3765E"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Created SQR reports, workflows (AWE), BI Publisher reports, and integrations.</w:t>
                            </w:r>
                          </w:p>
                          <w:p w14:paraId="63A58F30" w14:textId="092494E9" w:rsidR="00AD6132" w:rsidRPr="00A3765E" w:rsidRDefault="00AD6132" w:rsidP="00DC59CB">
                            <w:pPr>
                              <w:pStyle w:val="ListBullet"/>
                              <w:numPr>
                                <w:ilvl w:val="0"/>
                                <w:numId w:val="26"/>
                              </w:numPr>
                              <w:tabs>
                                <w:tab w:val="clear" w:pos="720"/>
                              </w:tabs>
                              <w:spacing w:line="240" w:lineRule="auto"/>
                              <w:ind w:left="284" w:hanging="284"/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A3765E"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 xml:space="preserve">Supported </w:t>
                            </w:r>
                            <w:proofErr w:type="spellStart"/>
                            <w:r w:rsidRPr="00A3765E"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PeopleTools</w:t>
                            </w:r>
                            <w:proofErr w:type="spellEnd"/>
                            <w:r w:rsidRPr="00A3765E"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 xml:space="preserve"> upgrades and retrofitting.</w:t>
                            </w:r>
                          </w:p>
                          <w:p w14:paraId="6172FF40" w14:textId="77777777" w:rsidR="00AD6132" w:rsidRPr="00A3765E" w:rsidRDefault="00AD6132" w:rsidP="00DC59CB">
                            <w:pPr>
                              <w:pStyle w:val="ListBullet"/>
                              <w:numPr>
                                <w:ilvl w:val="0"/>
                                <w:numId w:val="26"/>
                              </w:numPr>
                              <w:tabs>
                                <w:tab w:val="clear" w:pos="720"/>
                              </w:tabs>
                              <w:spacing w:line="240" w:lineRule="auto"/>
                              <w:ind w:left="284" w:hanging="284"/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A3765E">
                              <w:rPr>
                                <w:rFonts w:ascii="Calibri" w:hAnsi="Calibri" w:cs="Calibri"/>
                                <w:color w:val="374246"/>
                                <w:spacing w:val="1"/>
                                <w:w w:val="113"/>
                                <w:sz w:val="22"/>
                                <w:szCs w:val="22"/>
                                <w:lang w:val="en-IN"/>
                              </w:rPr>
                              <w:t>Managed version control and migrations using STAT and Change Assistant tools.</w:t>
                            </w:r>
                          </w:p>
                          <w:p w14:paraId="7723F6A8" w14:textId="77777777" w:rsidR="00AD6132" w:rsidRPr="00D72EBF" w:rsidRDefault="00AD6132" w:rsidP="00C16A0F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rFonts w:cstheme="minorHAnsi"/>
                                <w:color w:val="374246"/>
                                <w:spacing w:val="1"/>
                                <w:w w:val="113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DA9B0" id="Text Box 167346262" o:spid="_x0000_s1033" type="#_x0000_t202" style="position:absolute;margin-left:150.75pt;margin-top:18.1pt;width:417pt;height:734.25pt;z-index:25169204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" filled="f" stroked="f">
                <v:textbox inset=",,0">
                  <w:txbxContent>
                    <w:p w14:paraId="6898C620" w14:textId="77777777" w:rsidR="00765D36" w:rsidRPr="00A3765E" w:rsidRDefault="00765D36" w:rsidP="006E3B59">
                      <w:pPr>
                        <w:pStyle w:val="Heading4"/>
                        <w:jc w:val="left"/>
                        <w:rPr>
                          <w:rFonts w:ascii="Calibri" w:eastAsiaTheme="minorEastAsia" w:hAnsi="Calibri" w:cs="Calibri"/>
                          <w:iCs w:val="0"/>
                          <w:sz w:val="28"/>
                          <w:szCs w:val="28"/>
                        </w:rPr>
                      </w:pPr>
                      <w:r w:rsidRPr="00A3765E">
                        <w:rPr>
                          <w:rFonts w:ascii="Calibri" w:eastAsiaTheme="minorEastAsia" w:hAnsi="Calibri" w:cs="Calibri"/>
                          <w:iCs w:val="0"/>
                          <w:sz w:val="28"/>
                          <w:szCs w:val="28"/>
                        </w:rPr>
                        <w:t>Professional Experience</w:t>
                      </w:r>
                    </w:p>
                    <w:p w14:paraId="47F5A91E" w14:textId="77777777" w:rsidR="00765D36" w:rsidRPr="00A3765E" w:rsidRDefault="00765D36" w:rsidP="00765D36">
                      <w:pPr>
                        <w:spacing w:before="0" w:line="240" w:lineRule="auto"/>
                        <w:rPr>
                          <w:rFonts w:ascii="Calibri" w:eastAsiaTheme="minorHAnsi" w:hAnsi="Calibri" w:cs="Calibri"/>
                          <w:bCs/>
                          <w:caps/>
                          <w:sz w:val="22"/>
                          <w:szCs w:val="22"/>
                        </w:rPr>
                      </w:pPr>
                    </w:p>
                    <w:p w14:paraId="7C19B590" w14:textId="0A594192" w:rsidR="00765D36" w:rsidRPr="006E3B59" w:rsidRDefault="00765D36" w:rsidP="006E3B59">
                      <w:pPr>
                        <w:spacing w:line="240" w:lineRule="auto"/>
                        <w:rPr>
                          <w:rFonts w:ascii="Calibri" w:hAnsi="Calibri" w:cs="Calibri"/>
                          <w:b/>
                          <w:bCs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</w:pPr>
                      <w:r w:rsidRPr="006E3B59">
                        <w:rPr>
                          <w:rFonts w:ascii="Calibri" w:hAnsi="Calibri" w:cs="Calibri"/>
                          <w:b/>
                          <w:bCs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O</w:t>
                      </w:r>
                      <w:r w:rsidR="006E3B59">
                        <w:rPr>
                          <w:rFonts w:ascii="Calibri" w:hAnsi="Calibri" w:cs="Calibri"/>
                          <w:b/>
                          <w:bCs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racle</w:t>
                      </w:r>
                      <w:r w:rsidRPr="006E3B59">
                        <w:rPr>
                          <w:rFonts w:ascii="Calibri" w:hAnsi="Calibri" w:cs="Calibri"/>
                          <w:b/>
                          <w:bCs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 xml:space="preserve"> HCM Cloud Analyst</w:t>
                      </w:r>
                      <w:r w:rsidR="006E3B59" w:rsidRPr="006E3B59">
                        <w:rPr>
                          <w:rFonts w:ascii="Calibri" w:hAnsi="Calibri" w:cs="Calibri"/>
                          <w:b/>
                          <w:bCs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 xml:space="preserve"> |</w:t>
                      </w:r>
                      <w:r w:rsidRPr="006E3B59">
                        <w:rPr>
                          <w:rFonts w:ascii="Calibri" w:hAnsi="Calibri" w:cs="Calibri"/>
                          <w:b/>
                          <w:bCs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 xml:space="preserve"> </w:t>
                      </w:r>
                      <w:r w:rsidR="006E3B59" w:rsidRPr="006E3B59">
                        <w:rPr>
                          <w:rFonts w:ascii="Calibri" w:hAnsi="Calibri" w:cs="Calibri"/>
                          <w:b/>
                          <w:bCs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 xml:space="preserve">JPMorgan Chase &amp; Co | </w:t>
                      </w:r>
                      <w:r w:rsidRPr="006E3B59">
                        <w:rPr>
                          <w:rFonts w:ascii="Calibri" w:hAnsi="Calibri" w:cs="Calibri"/>
                          <w:b/>
                          <w:bCs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 xml:space="preserve">Jun 2015 </w:t>
                      </w:r>
                      <w:r w:rsidR="006E3B59">
                        <w:rPr>
                          <w:rFonts w:ascii="Calibri" w:hAnsi="Calibri" w:cs="Calibri"/>
                          <w:b/>
                          <w:bCs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-</w:t>
                      </w:r>
                      <w:r w:rsidRPr="006E3B59">
                        <w:rPr>
                          <w:rFonts w:ascii="Calibri" w:hAnsi="Calibri" w:cs="Calibri"/>
                          <w:b/>
                          <w:bCs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 xml:space="preserve"> Present </w:t>
                      </w:r>
                    </w:p>
                    <w:p w14:paraId="02E7AF91" w14:textId="77777777" w:rsidR="00FD3C54" w:rsidRPr="00A3765E" w:rsidRDefault="00FD3C54" w:rsidP="006E3B59">
                      <w:pPr>
                        <w:numPr>
                          <w:ilvl w:val="0"/>
                          <w:numId w:val="24"/>
                        </w:numPr>
                        <w:tabs>
                          <w:tab w:val="clear" w:pos="720"/>
                          <w:tab w:val="num" w:pos="284"/>
                        </w:tabs>
                        <w:spacing w:line="240" w:lineRule="auto"/>
                        <w:ind w:left="284" w:hanging="284"/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</w:pPr>
                      <w:r w:rsidRPr="00A3765E"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 xml:space="preserve">Provided end-to-end support for </w:t>
                      </w:r>
                      <w:r w:rsidRPr="006E3B59"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Oracle HCM Cloud</w:t>
                      </w:r>
                      <w:r w:rsidRPr="00A3765E"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 xml:space="preserve"> (Core HR, Absence, Payroll, Talent).</w:t>
                      </w:r>
                    </w:p>
                    <w:p w14:paraId="0D47061A" w14:textId="77777777" w:rsidR="00FD3C54" w:rsidRPr="00A3765E" w:rsidRDefault="00FD3C54" w:rsidP="006E3B59">
                      <w:pPr>
                        <w:numPr>
                          <w:ilvl w:val="0"/>
                          <w:numId w:val="24"/>
                        </w:numPr>
                        <w:tabs>
                          <w:tab w:val="clear" w:pos="720"/>
                          <w:tab w:val="num" w:pos="284"/>
                        </w:tabs>
                        <w:spacing w:line="240" w:lineRule="auto"/>
                        <w:ind w:left="284" w:hanging="284"/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</w:pPr>
                      <w:r w:rsidRPr="00A3765E"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 xml:space="preserve">Managed </w:t>
                      </w:r>
                      <w:r w:rsidRPr="006E3B59"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quarterly Oracle Cloud updates</w:t>
                      </w:r>
                      <w:r w:rsidRPr="00A3765E"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 xml:space="preserve">, performing </w:t>
                      </w:r>
                      <w:r w:rsidRPr="006E3B59"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impact analysis, regression testing, and validations</w:t>
                      </w:r>
                      <w:r w:rsidRPr="00A3765E"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.</w:t>
                      </w:r>
                    </w:p>
                    <w:p w14:paraId="78C1BE4E" w14:textId="77777777" w:rsidR="00FD3C54" w:rsidRPr="00A3765E" w:rsidRDefault="00FD3C54" w:rsidP="006E3B59">
                      <w:pPr>
                        <w:numPr>
                          <w:ilvl w:val="0"/>
                          <w:numId w:val="24"/>
                        </w:numPr>
                        <w:tabs>
                          <w:tab w:val="clear" w:pos="720"/>
                          <w:tab w:val="num" w:pos="284"/>
                        </w:tabs>
                        <w:spacing w:line="240" w:lineRule="auto"/>
                        <w:ind w:left="284" w:hanging="284"/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</w:pPr>
                      <w:r w:rsidRPr="00A3765E"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 xml:space="preserve">Conducted environment refreshes (DEV → TEST → PROD), ensuring </w:t>
                      </w:r>
                      <w:r w:rsidRPr="006E3B59"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data consistency and secure masking</w:t>
                      </w:r>
                      <w:r w:rsidRPr="00A3765E"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.</w:t>
                      </w:r>
                    </w:p>
                    <w:p w14:paraId="3BAEA346" w14:textId="77777777" w:rsidR="00FD3C54" w:rsidRPr="00A3765E" w:rsidRDefault="00FD3C54" w:rsidP="006E3B59">
                      <w:pPr>
                        <w:numPr>
                          <w:ilvl w:val="0"/>
                          <w:numId w:val="24"/>
                        </w:numPr>
                        <w:tabs>
                          <w:tab w:val="clear" w:pos="720"/>
                          <w:tab w:val="num" w:pos="284"/>
                        </w:tabs>
                        <w:spacing w:line="240" w:lineRule="auto"/>
                        <w:ind w:left="284" w:hanging="284"/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</w:pPr>
                      <w:r w:rsidRPr="00A3765E"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Led issue triaging, root cause analysis, and resolution of HCM Extracts, OIC integrations, and BI Publisher reports.</w:t>
                      </w:r>
                    </w:p>
                    <w:p w14:paraId="35BA832E" w14:textId="77777777" w:rsidR="00FD3C54" w:rsidRPr="00A3765E" w:rsidRDefault="00FD3C54" w:rsidP="006E3B59">
                      <w:pPr>
                        <w:numPr>
                          <w:ilvl w:val="0"/>
                          <w:numId w:val="24"/>
                        </w:numPr>
                        <w:tabs>
                          <w:tab w:val="clear" w:pos="720"/>
                          <w:tab w:val="num" w:pos="284"/>
                        </w:tabs>
                        <w:spacing w:line="240" w:lineRule="auto"/>
                        <w:ind w:left="284" w:hanging="284"/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</w:pPr>
                      <w:r w:rsidRPr="00A3765E"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Collaborated with Oracle Support for SR management and patch validations.</w:t>
                      </w:r>
                    </w:p>
                    <w:p w14:paraId="4F4751E1" w14:textId="77777777" w:rsidR="00FD3C54" w:rsidRPr="00A3765E" w:rsidRDefault="00FD3C54" w:rsidP="006E3B59">
                      <w:pPr>
                        <w:numPr>
                          <w:ilvl w:val="0"/>
                          <w:numId w:val="24"/>
                        </w:numPr>
                        <w:tabs>
                          <w:tab w:val="clear" w:pos="720"/>
                          <w:tab w:val="num" w:pos="284"/>
                        </w:tabs>
                        <w:spacing w:line="240" w:lineRule="auto"/>
                        <w:ind w:left="284" w:hanging="284"/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</w:pPr>
                      <w:r w:rsidRPr="00A3765E"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 xml:space="preserve">Created </w:t>
                      </w:r>
                      <w:r w:rsidRPr="006E3B59"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support documentation, SOPs, and runbooks</w:t>
                      </w:r>
                      <w:r w:rsidRPr="00A3765E"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 xml:space="preserve"> to improve operational efficiency.</w:t>
                      </w:r>
                    </w:p>
                    <w:p w14:paraId="7E1CFA3A" w14:textId="77777777" w:rsidR="00FD3C54" w:rsidRPr="00A3765E" w:rsidRDefault="00FD3C54" w:rsidP="006E3B59">
                      <w:pPr>
                        <w:numPr>
                          <w:ilvl w:val="0"/>
                          <w:numId w:val="24"/>
                        </w:numPr>
                        <w:tabs>
                          <w:tab w:val="clear" w:pos="720"/>
                          <w:tab w:val="num" w:pos="284"/>
                        </w:tabs>
                        <w:spacing w:line="240" w:lineRule="auto"/>
                        <w:ind w:left="284" w:hanging="284"/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</w:pPr>
                      <w:r w:rsidRPr="00A3765E"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 xml:space="preserve">Ensured compliance with </w:t>
                      </w:r>
                      <w:r w:rsidRPr="006E3B59"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ITIL processes</w:t>
                      </w:r>
                      <w:r w:rsidRPr="00A3765E"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 xml:space="preserve"> using ServiceNow.</w:t>
                      </w:r>
                    </w:p>
                    <w:p w14:paraId="44925971" w14:textId="77777777" w:rsidR="00FD3C54" w:rsidRPr="00A3765E" w:rsidRDefault="00FD3C54" w:rsidP="00FD3C54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</w:pPr>
                    </w:p>
                    <w:p w14:paraId="38B88CF0" w14:textId="06534BDF" w:rsidR="00FD3C54" w:rsidRPr="006E3B59" w:rsidRDefault="00FD3C54" w:rsidP="006E3B59">
                      <w:pPr>
                        <w:spacing w:line="240" w:lineRule="auto"/>
                        <w:rPr>
                          <w:rFonts w:ascii="Calibri" w:hAnsi="Calibri" w:cs="Calibri"/>
                          <w:b/>
                          <w:bCs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</w:pPr>
                      <w:r w:rsidRPr="006E3B59">
                        <w:rPr>
                          <w:rFonts w:ascii="Calibri" w:hAnsi="Calibri" w:cs="Calibri"/>
                          <w:b/>
                          <w:bCs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Key Achievement:</w:t>
                      </w:r>
                    </w:p>
                    <w:p w14:paraId="1B03B56C" w14:textId="77777777" w:rsidR="00FD3C54" w:rsidRPr="00A3765E" w:rsidRDefault="00FD3C54" w:rsidP="006E3B59">
                      <w:pPr>
                        <w:numPr>
                          <w:ilvl w:val="0"/>
                          <w:numId w:val="24"/>
                        </w:numPr>
                        <w:tabs>
                          <w:tab w:val="clear" w:pos="720"/>
                          <w:tab w:val="num" w:pos="284"/>
                        </w:tabs>
                        <w:spacing w:line="240" w:lineRule="auto"/>
                        <w:ind w:left="284" w:hanging="284"/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</w:pPr>
                      <w:r w:rsidRPr="00A3765E"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Leveraged prompt engineering &amp; AI copilots to automate a critical legacy workflow, reducing execution time from 5–6 hours to 1.36 minutes (~99% efficiency gain).</w:t>
                      </w:r>
                    </w:p>
                    <w:p w14:paraId="5C040AFE" w14:textId="77777777" w:rsidR="00C16A0F" w:rsidRDefault="00C16A0F" w:rsidP="00C16A0F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rFonts w:cstheme="minorHAnsi"/>
                          <w:color w:val="374246"/>
                          <w:spacing w:val="1"/>
                          <w:w w:val="113"/>
                          <w:sz w:val="16"/>
                          <w:szCs w:val="16"/>
                        </w:rPr>
                      </w:pPr>
                    </w:p>
                    <w:p w14:paraId="400CC449" w14:textId="10FE602A" w:rsidR="00C16A0F" w:rsidRPr="006E3B59" w:rsidRDefault="00C16A0F" w:rsidP="00C16A0F">
                      <w:pPr>
                        <w:widowControl w:val="0"/>
                        <w:spacing w:line="277" w:lineRule="auto"/>
                        <w:ind w:right="-80"/>
                        <w:rPr>
                          <w:rFonts w:ascii="Calibri" w:hAnsi="Calibri" w:cs="Calibri"/>
                          <w:b/>
                          <w:bCs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</w:pPr>
                      <w:r w:rsidRPr="006E3B59">
                        <w:rPr>
                          <w:rFonts w:ascii="Calibri" w:hAnsi="Calibri" w:cs="Calibri"/>
                          <w:b/>
                          <w:bCs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 xml:space="preserve">Oracle Core HR &amp; NA Payroll Analyst </w:t>
                      </w:r>
                      <w:r w:rsidR="006E3B59">
                        <w:rPr>
                          <w:rFonts w:ascii="Calibri" w:hAnsi="Calibri" w:cs="Calibri"/>
                          <w:b/>
                          <w:bCs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| ADP |</w:t>
                      </w:r>
                      <w:r w:rsidRPr="006E3B59">
                        <w:rPr>
                          <w:rFonts w:ascii="Calibri" w:hAnsi="Calibri" w:cs="Calibri"/>
                          <w:b/>
                          <w:bCs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 xml:space="preserve">SEP 2013 </w:t>
                      </w:r>
                      <w:r w:rsidR="006E3B59">
                        <w:rPr>
                          <w:rFonts w:ascii="Calibri" w:hAnsi="Calibri" w:cs="Calibri"/>
                          <w:b/>
                          <w:bCs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-</w:t>
                      </w:r>
                      <w:r w:rsidRPr="006E3B59">
                        <w:rPr>
                          <w:rFonts w:ascii="Calibri" w:hAnsi="Calibri" w:cs="Calibri"/>
                          <w:b/>
                          <w:bCs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 xml:space="preserve"> Jun 2015</w:t>
                      </w:r>
                    </w:p>
                    <w:p w14:paraId="7A1FF6F0" w14:textId="3DFCEE54" w:rsidR="00FD3C54" w:rsidRPr="00A3765E" w:rsidRDefault="00FD3C54" w:rsidP="006E3B59">
                      <w:pPr>
                        <w:pStyle w:val="ListBullet"/>
                        <w:numPr>
                          <w:ilvl w:val="0"/>
                          <w:numId w:val="26"/>
                        </w:numPr>
                        <w:tabs>
                          <w:tab w:val="clear" w:pos="720"/>
                        </w:tabs>
                        <w:spacing w:line="240" w:lineRule="auto"/>
                        <w:ind w:left="284" w:hanging="284"/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</w:pPr>
                      <w:r w:rsidRPr="00A3765E"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Configured and supported US &amp; Canadian Payroll operations (payroll flows, costing, reconciliation).</w:t>
                      </w:r>
                    </w:p>
                    <w:p w14:paraId="375140DC" w14:textId="06F5F2E2" w:rsidR="00FD3C54" w:rsidRPr="00A3765E" w:rsidRDefault="00FD3C54" w:rsidP="006E3B59">
                      <w:pPr>
                        <w:pStyle w:val="ListBullet"/>
                        <w:numPr>
                          <w:ilvl w:val="0"/>
                          <w:numId w:val="26"/>
                        </w:numPr>
                        <w:tabs>
                          <w:tab w:val="clear" w:pos="720"/>
                        </w:tabs>
                        <w:spacing w:line="240" w:lineRule="auto"/>
                        <w:ind w:left="284" w:hanging="284"/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</w:pPr>
                      <w:r w:rsidRPr="00A3765E"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Designed and maintained Fast Formulas, Payroll Elements, and Absence Rules.</w:t>
                      </w:r>
                    </w:p>
                    <w:p w14:paraId="43321283" w14:textId="330BEAC2" w:rsidR="00FD3C54" w:rsidRPr="00A3765E" w:rsidRDefault="00FD3C54" w:rsidP="006E3B59">
                      <w:pPr>
                        <w:pStyle w:val="ListBullet"/>
                        <w:numPr>
                          <w:ilvl w:val="0"/>
                          <w:numId w:val="26"/>
                        </w:numPr>
                        <w:tabs>
                          <w:tab w:val="clear" w:pos="720"/>
                        </w:tabs>
                        <w:spacing w:line="240" w:lineRule="auto"/>
                        <w:ind w:left="284" w:hanging="284"/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</w:pPr>
                      <w:r w:rsidRPr="00A3765E"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Performed mass employee updates using HDL and HSDL.</w:t>
                      </w:r>
                    </w:p>
                    <w:p w14:paraId="72FCF637" w14:textId="6A6CB1BD" w:rsidR="00FD3C54" w:rsidRPr="00A3765E" w:rsidRDefault="00FD3C54" w:rsidP="006E3B59">
                      <w:pPr>
                        <w:pStyle w:val="ListBullet"/>
                        <w:numPr>
                          <w:ilvl w:val="0"/>
                          <w:numId w:val="26"/>
                        </w:numPr>
                        <w:tabs>
                          <w:tab w:val="clear" w:pos="720"/>
                        </w:tabs>
                        <w:spacing w:line="240" w:lineRule="auto"/>
                        <w:ind w:left="284" w:hanging="284"/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</w:pPr>
                      <w:r w:rsidRPr="00A3765E"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Designed reports with BI Publisher &amp; OTBI for payroll and compliance.</w:t>
                      </w:r>
                    </w:p>
                    <w:p w14:paraId="6D7E98E2" w14:textId="3D3F98BD" w:rsidR="00FD3C54" w:rsidRPr="00A3765E" w:rsidRDefault="00FD3C54" w:rsidP="006E3B59">
                      <w:pPr>
                        <w:pStyle w:val="ListBullet"/>
                        <w:numPr>
                          <w:ilvl w:val="0"/>
                          <w:numId w:val="26"/>
                        </w:numPr>
                        <w:tabs>
                          <w:tab w:val="clear" w:pos="720"/>
                        </w:tabs>
                        <w:spacing w:line="240" w:lineRule="auto"/>
                        <w:ind w:left="284" w:hanging="284"/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</w:pPr>
                      <w:r w:rsidRPr="00A3765E"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Ensured compliance with federal and state payroll regulations (W-2, taxes, garnishments).</w:t>
                      </w:r>
                    </w:p>
                    <w:p w14:paraId="3BAEE826" w14:textId="77777777" w:rsidR="00C16A0F" w:rsidRDefault="00C16A0F" w:rsidP="00C16A0F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rFonts w:cstheme="minorHAnsi"/>
                          <w:color w:val="374246"/>
                          <w:spacing w:val="1"/>
                          <w:w w:val="113"/>
                          <w:sz w:val="16"/>
                          <w:szCs w:val="16"/>
                        </w:rPr>
                      </w:pPr>
                    </w:p>
                    <w:p w14:paraId="1FD00B12" w14:textId="55ADCCF2" w:rsidR="00AD6132" w:rsidRPr="006E3B59" w:rsidRDefault="00AD6132" w:rsidP="00AD6132">
                      <w:pPr>
                        <w:widowControl w:val="0"/>
                        <w:spacing w:line="277" w:lineRule="auto"/>
                        <w:ind w:right="-80"/>
                        <w:rPr>
                          <w:rFonts w:ascii="Calibri" w:hAnsi="Calibri" w:cs="Calibri"/>
                          <w:b/>
                          <w:bCs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</w:pPr>
                      <w:r w:rsidRPr="006E3B59">
                        <w:rPr>
                          <w:rFonts w:ascii="Calibri" w:hAnsi="Calibri" w:cs="Calibri"/>
                          <w:b/>
                          <w:bCs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 xml:space="preserve">PeopleSoft HCM Techno-Functional Consultant </w:t>
                      </w:r>
                      <w:r w:rsidR="006E3B59">
                        <w:rPr>
                          <w:rFonts w:ascii="Calibri" w:hAnsi="Calibri" w:cs="Calibri"/>
                          <w:b/>
                          <w:bCs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 xml:space="preserve">| CSC | </w:t>
                      </w:r>
                      <w:r w:rsidRPr="006E3B59">
                        <w:rPr>
                          <w:rFonts w:ascii="Calibri" w:hAnsi="Calibri" w:cs="Calibri"/>
                          <w:b/>
                          <w:bCs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 xml:space="preserve">SEP 2010 </w:t>
                      </w:r>
                      <w:r w:rsidR="006E3B59">
                        <w:rPr>
                          <w:rFonts w:ascii="Calibri" w:hAnsi="Calibri" w:cs="Calibri"/>
                          <w:b/>
                          <w:bCs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-</w:t>
                      </w:r>
                      <w:r w:rsidRPr="006E3B59">
                        <w:rPr>
                          <w:rFonts w:ascii="Calibri" w:hAnsi="Calibri" w:cs="Calibri"/>
                          <w:b/>
                          <w:bCs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 xml:space="preserve"> Aug 2013</w:t>
                      </w:r>
                    </w:p>
                    <w:p w14:paraId="078FB708" w14:textId="77777777" w:rsidR="00AD6132" w:rsidRPr="00A3765E" w:rsidRDefault="00AD6132" w:rsidP="006E3B59">
                      <w:pPr>
                        <w:pStyle w:val="ListBullet"/>
                        <w:numPr>
                          <w:ilvl w:val="0"/>
                          <w:numId w:val="26"/>
                        </w:numPr>
                        <w:tabs>
                          <w:tab w:val="clear" w:pos="720"/>
                        </w:tabs>
                        <w:spacing w:line="240" w:lineRule="auto"/>
                        <w:ind w:left="284" w:hanging="284"/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</w:pPr>
                      <w:r w:rsidRPr="00A3765E"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Supported PeopleSoft HCM 9.2 modules (Core HR, Payroll, Benefits, Time &amp; Labor).</w:t>
                      </w:r>
                    </w:p>
                    <w:p w14:paraId="2F6D6714" w14:textId="77777777" w:rsidR="00AD6132" w:rsidRPr="00A3765E" w:rsidRDefault="00AD6132" w:rsidP="006E3B59">
                      <w:pPr>
                        <w:pStyle w:val="ListBullet"/>
                        <w:numPr>
                          <w:ilvl w:val="0"/>
                          <w:numId w:val="26"/>
                        </w:numPr>
                        <w:tabs>
                          <w:tab w:val="clear" w:pos="720"/>
                        </w:tabs>
                        <w:spacing w:line="240" w:lineRule="auto"/>
                        <w:ind w:left="284" w:hanging="284"/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</w:pPr>
                      <w:r w:rsidRPr="00A3765E"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 xml:space="preserve">Developed customizations using </w:t>
                      </w:r>
                      <w:proofErr w:type="spellStart"/>
                      <w:r w:rsidRPr="00A3765E"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PeopleCode</w:t>
                      </w:r>
                      <w:proofErr w:type="spellEnd"/>
                      <w:r w:rsidRPr="00A3765E"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, Application Engine, and Component Interfaces.</w:t>
                      </w:r>
                    </w:p>
                    <w:p w14:paraId="13183473" w14:textId="77777777" w:rsidR="00AD6132" w:rsidRPr="00A3765E" w:rsidRDefault="00AD6132" w:rsidP="006E3B59">
                      <w:pPr>
                        <w:pStyle w:val="ListBullet"/>
                        <w:numPr>
                          <w:ilvl w:val="0"/>
                          <w:numId w:val="26"/>
                        </w:numPr>
                        <w:tabs>
                          <w:tab w:val="clear" w:pos="720"/>
                        </w:tabs>
                        <w:spacing w:line="240" w:lineRule="auto"/>
                        <w:ind w:left="284" w:hanging="284"/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</w:pPr>
                      <w:r w:rsidRPr="00A3765E"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Built integrations using Integration Broker (REST/SOAP) and scheduled SQR reports.</w:t>
                      </w:r>
                    </w:p>
                    <w:p w14:paraId="22A0CC83" w14:textId="77777777" w:rsidR="00AD6132" w:rsidRPr="00A3765E" w:rsidRDefault="00AD6132" w:rsidP="006E3B59">
                      <w:pPr>
                        <w:pStyle w:val="ListBullet"/>
                        <w:numPr>
                          <w:ilvl w:val="0"/>
                          <w:numId w:val="26"/>
                        </w:numPr>
                        <w:tabs>
                          <w:tab w:val="clear" w:pos="720"/>
                        </w:tabs>
                        <w:spacing w:line="240" w:lineRule="auto"/>
                        <w:ind w:left="284" w:hanging="284"/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</w:pPr>
                      <w:r w:rsidRPr="00A3765E"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Conducted system testing, UAT, and led training during rollouts.</w:t>
                      </w:r>
                    </w:p>
                    <w:p w14:paraId="5EA570F0" w14:textId="77777777" w:rsidR="00AD6132" w:rsidRDefault="00AD6132" w:rsidP="00C16A0F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rFonts w:cstheme="minorHAnsi"/>
                          <w:color w:val="374246"/>
                          <w:spacing w:val="1"/>
                          <w:w w:val="113"/>
                          <w:sz w:val="16"/>
                          <w:szCs w:val="16"/>
                        </w:rPr>
                      </w:pPr>
                    </w:p>
                    <w:p w14:paraId="39BA7967" w14:textId="734A97EF" w:rsidR="00AD6132" w:rsidRPr="006E3B59" w:rsidRDefault="00AD6132" w:rsidP="00AD6132">
                      <w:pPr>
                        <w:widowControl w:val="0"/>
                        <w:spacing w:line="277" w:lineRule="auto"/>
                        <w:ind w:right="-80"/>
                        <w:rPr>
                          <w:rFonts w:ascii="Calibri" w:hAnsi="Calibri" w:cs="Calibri"/>
                          <w:b/>
                          <w:bCs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</w:pPr>
                      <w:r w:rsidRPr="006E3B59">
                        <w:rPr>
                          <w:rFonts w:ascii="Calibri" w:hAnsi="Calibri" w:cs="Calibri"/>
                          <w:b/>
                          <w:bCs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 xml:space="preserve">PeopleSoft </w:t>
                      </w:r>
                      <w:r w:rsidR="006E3B59">
                        <w:rPr>
                          <w:rFonts w:ascii="Calibri" w:hAnsi="Calibri" w:cs="Calibri"/>
                          <w:b/>
                          <w:bCs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D</w:t>
                      </w:r>
                      <w:r w:rsidRPr="006E3B59">
                        <w:rPr>
                          <w:rFonts w:ascii="Calibri" w:hAnsi="Calibri" w:cs="Calibri"/>
                          <w:b/>
                          <w:bCs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eveloper</w:t>
                      </w:r>
                      <w:r w:rsidR="006E3B59">
                        <w:rPr>
                          <w:rFonts w:ascii="Calibri" w:hAnsi="Calibri" w:cs="Calibri"/>
                          <w:b/>
                          <w:bCs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 xml:space="preserve"> | TCI | </w:t>
                      </w:r>
                      <w:r w:rsidRPr="006E3B59">
                        <w:rPr>
                          <w:rFonts w:ascii="Calibri" w:hAnsi="Calibri" w:cs="Calibri"/>
                          <w:b/>
                          <w:bCs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 xml:space="preserve">May 2007 </w:t>
                      </w:r>
                      <w:r w:rsidR="006E3B59">
                        <w:rPr>
                          <w:rFonts w:ascii="Calibri" w:hAnsi="Calibri" w:cs="Calibri"/>
                          <w:b/>
                          <w:bCs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-</w:t>
                      </w:r>
                      <w:r w:rsidRPr="006E3B59">
                        <w:rPr>
                          <w:rFonts w:ascii="Calibri" w:hAnsi="Calibri" w:cs="Calibri"/>
                          <w:b/>
                          <w:bCs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 xml:space="preserve"> Sep 2010</w:t>
                      </w:r>
                    </w:p>
                    <w:p w14:paraId="2360AD68" w14:textId="6BFCA286" w:rsidR="00AD6132" w:rsidRPr="00A3765E" w:rsidRDefault="00AD6132" w:rsidP="00DC59CB">
                      <w:pPr>
                        <w:pStyle w:val="ListBullet"/>
                        <w:numPr>
                          <w:ilvl w:val="0"/>
                          <w:numId w:val="26"/>
                        </w:numPr>
                        <w:tabs>
                          <w:tab w:val="clear" w:pos="720"/>
                        </w:tabs>
                        <w:spacing w:line="240" w:lineRule="auto"/>
                        <w:ind w:left="284" w:hanging="284"/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</w:pPr>
                      <w:r w:rsidRPr="00A3765E"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Designed and developed custom HCM solutions in PeopleSoft.</w:t>
                      </w:r>
                    </w:p>
                    <w:p w14:paraId="4EE93510" w14:textId="45C9D3E7" w:rsidR="00AD6132" w:rsidRPr="00A3765E" w:rsidRDefault="00AD6132" w:rsidP="00DC59CB">
                      <w:pPr>
                        <w:pStyle w:val="ListBullet"/>
                        <w:numPr>
                          <w:ilvl w:val="0"/>
                          <w:numId w:val="26"/>
                        </w:numPr>
                        <w:tabs>
                          <w:tab w:val="clear" w:pos="720"/>
                        </w:tabs>
                        <w:spacing w:line="240" w:lineRule="auto"/>
                        <w:ind w:left="284" w:hanging="284"/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</w:pPr>
                      <w:r w:rsidRPr="00A3765E"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Created SQR reports, workflows (AWE), BI Publisher reports, and integrations.</w:t>
                      </w:r>
                    </w:p>
                    <w:p w14:paraId="63A58F30" w14:textId="092494E9" w:rsidR="00AD6132" w:rsidRPr="00A3765E" w:rsidRDefault="00AD6132" w:rsidP="00DC59CB">
                      <w:pPr>
                        <w:pStyle w:val="ListBullet"/>
                        <w:numPr>
                          <w:ilvl w:val="0"/>
                          <w:numId w:val="26"/>
                        </w:numPr>
                        <w:tabs>
                          <w:tab w:val="clear" w:pos="720"/>
                        </w:tabs>
                        <w:spacing w:line="240" w:lineRule="auto"/>
                        <w:ind w:left="284" w:hanging="284"/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</w:pPr>
                      <w:r w:rsidRPr="00A3765E"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 xml:space="preserve">Supported </w:t>
                      </w:r>
                      <w:proofErr w:type="spellStart"/>
                      <w:r w:rsidRPr="00A3765E"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PeopleTools</w:t>
                      </w:r>
                      <w:proofErr w:type="spellEnd"/>
                      <w:r w:rsidRPr="00A3765E"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 xml:space="preserve"> upgrades and retrofitting.</w:t>
                      </w:r>
                    </w:p>
                    <w:p w14:paraId="6172FF40" w14:textId="77777777" w:rsidR="00AD6132" w:rsidRPr="00A3765E" w:rsidRDefault="00AD6132" w:rsidP="00DC59CB">
                      <w:pPr>
                        <w:pStyle w:val="ListBullet"/>
                        <w:numPr>
                          <w:ilvl w:val="0"/>
                          <w:numId w:val="26"/>
                        </w:numPr>
                        <w:tabs>
                          <w:tab w:val="clear" w:pos="720"/>
                        </w:tabs>
                        <w:spacing w:line="240" w:lineRule="auto"/>
                        <w:ind w:left="284" w:hanging="284"/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</w:pPr>
                      <w:r w:rsidRPr="00A3765E">
                        <w:rPr>
                          <w:rFonts w:ascii="Calibri" w:hAnsi="Calibri" w:cs="Calibri"/>
                          <w:color w:val="374246"/>
                          <w:spacing w:val="1"/>
                          <w:w w:val="113"/>
                          <w:sz w:val="22"/>
                          <w:szCs w:val="22"/>
                          <w:lang w:val="en-IN"/>
                        </w:rPr>
                        <w:t>Managed version control and migrations using STAT and Change Assistant tools.</w:t>
                      </w:r>
                    </w:p>
                    <w:p w14:paraId="7723F6A8" w14:textId="77777777" w:rsidR="00AD6132" w:rsidRPr="00D72EBF" w:rsidRDefault="00AD6132" w:rsidP="00C16A0F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rFonts w:cstheme="minorHAnsi"/>
                          <w:color w:val="374246"/>
                          <w:spacing w:val="1"/>
                          <w:w w:val="113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1B15118B" w14:textId="77777777" w:rsidR="00765D36" w:rsidRDefault="00765D36" w:rsidP="00765D36"/>
    <w:p w14:paraId="5CB85FB8" w14:textId="11862AF6" w:rsidR="00AF0572" w:rsidRPr="00AF0572" w:rsidRDefault="00305FA3" w:rsidP="00AF0572">
      <w:pPr>
        <w:spacing w:before="0" w:line="240" w:lineRule="auto"/>
      </w:pPr>
      <w:r w:rsidRPr="002021A0">
        <w:rPr>
          <w:noProof/>
        </w:rPr>
        <mc:AlternateContent>
          <mc:Choice Requires="wps">
            <w:drawing>
              <wp:anchor distT="0" distB="0" distL="114300" distR="114300" simplePos="0" relativeHeight="251709457" behindDoc="0" locked="1" layoutInCell="1" allowOverlap="1" wp14:anchorId="21585A99" wp14:editId="546DDFC9">
                <wp:simplePos x="0" y="0"/>
                <wp:positionH relativeFrom="margin">
                  <wp:align>left</wp:align>
                </wp:positionH>
                <wp:positionV relativeFrom="margin">
                  <wp:posOffset>4415155</wp:posOffset>
                </wp:positionV>
                <wp:extent cx="1810385" cy="4015740"/>
                <wp:effectExtent l="0" t="0" r="0" b="3810"/>
                <wp:wrapNone/>
                <wp:docPr id="1097539688" name="Text Box 1097539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385" cy="401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CFFF2" w14:textId="77777777" w:rsidR="00305FA3" w:rsidRPr="00A3765E" w:rsidRDefault="00305FA3" w:rsidP="00305FA3">
                            <w:pPr>
                              <w:pStyle w:val="Heading4"/>
                              <w:rPr>
                                <w:rFonts w:ascii="Calibri" w:eastAsiaTheme="minorEastAsia" w:hAnsi="Calibri" w:cs="Calibri"/>
                                <w:iCs w:val="0"/>
                                <w:sz w:val="28"/>
                                <w:szCs w:val="28"/>
                              </w:rPr>
                            </w:pPr>
                            <w:r w:rsidRPr="00A3765E">
                              <w:rPr>
                                <w:rFonts w:ascii="Calibri" w:eastAsiaTheme="minorEastAsia" w:hAnsi="Calibri" w:cs="Calibri"/>
                                <w:iCs w:val="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5B73B0CB" w14:textId="77777777" w:rsidR="00305FA3" w:rsidRPr="00A3765E" w:rsidRDefault="00305FA3" w:rsidP="00305FA3">
                            <w:pPr>
                              <w:pStyle w:val="Normalright"/>
                              <w:rPr>
                                <w:rStyle w:val="Emphasis"/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00523956" w14:textId="77777777" w:rsidR="00305FA3" w:rsidRPr="00A3765E" w:rsidRDefault="00305FA3" w:rsidP="00A3765E">
                            <w:pPr>
                              <w:pStyle w:val="List"/>
                              <w:numPr>
                                <w:ilvl w:val="0"/>
                                <w:numId w:val="25"/>
                              </w:numPr>
                              <w:spacing w:line="240" w:lineRule="auto"/>
                              <w:ind w:left="284" w:hanging="284"/>
                              <w:jc w:val="lef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A3765E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Master in Computer Application (MCA)  </w:t>
                            </w:r>
                          </w:p>
                          <w:p w14:paraId="6D6E46B2" w14:textId="77777777" w:rsidR="00305FA3" w:rsidRPr="00A3765E" w:rsidRDefault="00305FA3" w:rsidP="00A3765E">
                            <w:pPr>
                              <w:pStyle w:val="List"/>
                              <w:spacing w:line="240" w:lineRule="auto"/>
                              <w:ind w:left="284" w:firstLine="0"/>
                              <w:jc w:val="lef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3A9B0C2F" w14:textId="77777777" w:rsidR="00305FA3" w:rsidRPr="00A3765E" w:rsidRDefault="00305FA3" w:rsidP="00A3765E">
                            <w:pPr>
                              <w:pStyle w:val="List"/>
                              <w:numPr>
                                <w:ilvl w:val="0"/>
                                <w:numId w:val="25"/>
                              </w:numPr>
                              <w:spacing w:line="240" w:lineRule="auto"/>
                              <w:ind w:left="284" w:hanging="284"/>
                              <w:jc w:val="lef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A3765E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Bachelor in Computer Application (BCA)  </w:t>
                            </w:r>
                          </w:p>
                          <w:p w14:paraId="692F3021" w14:textId="77777777" w:rsidR="00305FA3" w:rsidRPr="00A3765E" w:rsidRDefault="00305FA3" w:rsidP="00A3765E">
                            <w:pPr>
                              <w:pStyle w:val="List"/>
                              <w:spacing w:line="240" w:lineRule="auto"/>
                              <w:ind w:left="284" w:firstLine="0"/>
                              <w:jc w:val="lef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52563FA6" w14:textId="77777777" w:rsidR="00305FA3" w:rsidRPr="00A3765E" w:rsidRDefault="00305FA3" w:rsidP="00A3765E">
                            <w:pPr>
                              <w:pStyle w:val="List"/>
                              <w:numPr>
                                <w:ilvl w:val="0"/>
                                <w:numId w:val="25"/>
                              </w:numPr>
                              <w:spacing w:line="240" w:lineRule="auto"/>
                              <w:ind w:left="284" w:hanging="284"/>
                              <w:jc w:val="lef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A3765E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Diploma in Completed Application  </w:t>
                            </w:r>
                          </w:p>
                          <w:p w14:paraId="51D49F17" w14:textId="77777777" w:rsidR="00305FA3" w:rsidRPr="001E3218" w:rsidRDefault="00305FA3" w:rsidP="00305FA3">
                            <w:pPr>
                              <w:pStyle w:val="NoSpacing"/>
                            </w:pPr>
                          </w:p>
                          <w:p w14:paraId="64E822C0" w14:textId="77777777" w:rsidR="00305FA3" w:rsidRPr="001E3218" w:rsidRDefault="00305FA3" w:rsidP="00305FA3">
                            <w:pPr>
                              <w:pStyle w:val="NoSpacing"/>
                              <w:rPr>
                                <w:iCs/>
                                <w:cap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85A99" id="Text Box 1097539688" o:spid="_x0000_s1034" type="#_x0000_t202" style="position:absolute;margin-left:0;margin-top:347.65pt;width:142.55pt;height:316.2pt;z-index:251709457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" filled="f" stroked="f">
                <v:textbox>
                  <w:txbxContent>
                    <w:p w14:paraId="497CFFF2" w14:textId="77777777" w:rsidR="00305FA3" w:rsidRPr="00A3765E" w:rsidRDefault="00305FA3" w:rsidP="00305FA3">
                      <w:pPr>
                        <w:pStyle w:val="Heading4"/>
                        <w:rPr>
                          <w:rFonts w:ascii="Calibri" w:eastAsiaTheme="minorEastAsia" w:hAnsi="Calibri" w:cs="Calibri"/>
                          <w:iCs w:val="0"/>
                          <w:sz w:val="28"/>
                          <w:szCs w:val="28"/>
                        </w:rPr>
                      </w:pPr>
                      <w:r w:rsidRPr="00A3765E">
                        <w:rPr>
                          <w:rFonts w:ascii="Calibri" w:eastAsiaTheme="minorEastAsia" w:hAnsi="Calibri" w:cs="Calibri"/>
                          <w:iCs w:val="0"/>
                          <w:sz w:val="28"/>
                          <w:szCs w:val="28"/>
                        </w:rPr>
                        <w:t>Education</w:t>
                      </w:r>
                    </w:p>
                    <w:p w14:paraId="5B73B0CB" w14:textId="77777777" w:rsidR="00305FA3" w:rsidRPr="00A3765E" w:rsidRDefault="00305FA3" w:rsidP="00305FA3">
                      <w:pPr>
                        <w:pStyle w:val="Normalright"/>
                        <w:rPr>
                          <w:rStyle w:val="Emphasis"/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00523956" w14:textId="77777777" w:rsidR="00305FA3" w:rsidRPr="00A3765E" w:rsidRDefault="00305FA3" w:rsidP="00A3765E">
                      <w:pPr>
                        <w:pStyle w:val="List"/>
                        <w:numPr>
                          <w:ilvl w:val="0"/>
                          <w:numId w:val="25"/>
                        </w:numPr>
                        <w:spacing w:line="240" w:lineRule="auto"/>
                        <w:ind w:left="284" w:hanging="284"/>
                        <w:jc w:val="lef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A3765E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Master in Computer Application (MCA)  </w:t>
                      </w:r>
                    </w:p>
                    <w:p w14:paraId="6D6E46B2" w14:textId="77777777" w:rsidR="00305FA3" w:rsidRPr="00A3765E" w:rsidRDefault="00305FA3" w:rsidP="00A3765E">
                      <w:pPr>
                        <w:pStyle w:val="List"/>
                        <w:spacing w:line="240" w:lineRule="auto"/>
                        <w:ind w:left="284" w:firstLine="0"/>
                        <w:jc w:val="lef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3A9B0C2F" w14:textId="77777777" w:rsidR="00305FA3" w:rsidRPr="00A3765E" w:rsidRDefault="00305FA3" w:rsidP="00A3765E">
                      <w:pPr>
                        <w:pStyle w:val="List"/>
                        <w:numPr>
                          <w:ilvl w:val="0"/>
                          <w:numId w:val="25"/>
                        </w:numPr>
                        <w:spacing w:line="240" w:lineRule="auto"/>
                        <w:ind w:left="284" w:hanging="284"/>
                        <w:jc w:val="lef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A3765E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Bachelor in Computer Application (BCA)  </w:t>
                      </w:r>
                    </w:p>
                    <w:p w14:paraId="692F3021" w14:textId="77777777" w:rsidR="00305FA3" w:rsidRPr="00A3765E" w:rsidRDefault="00305FA3" w:rsidP="00A3765E">
                      <w:pPr>
                        <w:pStyle w:val="List"/>
                        <w:spacing w:line="240" w:lineRule="auto"/>
                        <w:ind w:left="284" w:firstLine="0"/>
                        <w:jc w:val="lef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52563FA6" w14:textId="77777777" w:rsidR="00305FA3" w:rsidRPr="00A3765E" w:rsidRDefault="00305FA3" w:rsidP="00A3765E">
                      <w:pPr>
                        <w:pStyle w:val="List"/>
                        <w:numPr>
                          <w:ilvl w:val="0"/>
                          <w:numId w:val="25"/>
                        </w:numPr>
                        <w:spacing w:line="240" w:lineRule="auto"/>
                        <w:ind w:left="284" w:hanging="284"/>
                        <w:jc w:val="lef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A3765E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Diploma in Completed Application  </w:t>
                      </w:r>
                    </w:p>
                    <w:p w14:paraId="51D49F17" w14:textId="77777777" w:rsidR="00305FA3" w:rsidRPr="001E3218" w:rsidRDefault="00305FA3" w:rsidP="00305FA3">
                      <w:pPr>
                        <w:pStyle w:val="NoSpacing"/>
                      </w:pPr>
                    </w:p>
                    <w:p w14:paraId="64E822C0" w14:textId="77777777" w:rsidR="00305FA3" w:rsidRPr="001E3218" w:rsidRDefault="00305FA3" w:rsidP="00305FA3">
                      <w:pPr>
                        <w:pStyle w:val="NoSpacing"/>
                        <w:rPr>
                          <w:iCs/>
                          <w:caps/>
                        </w:rPr>
                      </w:pP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C16A0F" w:rsidRPr="002021A0">
        <w:rPr>
          <w:noProof/>
        </w:rPr>
        <mc:AlternateContent>
          <mc:Choice Requires="wps">
            <w:drawing>
              <wp:anchor distT="0" distB="0" distL="114300" distR="114300" simplePos="0" relativeHeight="251707409" behindDoc="0" locked="1" layoutInCell="1" allowOverlap="1" wp14:anchorId="62CB4FB4" wp14:editId="3DFEA799">
                <wp:simplePos x="0" y="0"/>
                <wp:positionH relativeFrom="margin">
                  <wp:posOffset>104775</wp:posOffset>
                </wp:positionH>
                <wp:positionV relativeFrom="margin">
                  <wp:posOffset>240030</wp:posOffset>
                </wp:positionV>
                <wp:extent cx="1810385" cy="3962400"/>
                <wp:effectExtent l="0" t="0" r="0" b="0"/>
                <wp:wrapNone/>
                <wp:docPr id="1528884604" name="Text Box 1528884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385" cy="396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9A185" w14:textId="1A8F1CB6" w:rsidR="00C16A0F" w:rsidRPr="00A3765E" w:rsidRDefault="00C16A0F" w:rsidP="00C16A0F">
                            <w:pPr>
                              <w:pStyle w:val="Heading4"/>
                              <w:rPr>
                                <w:rFonts w:ascii="Calibri" w:eastAsiaTheme="minorEastAsia" w:hAnsi="Calibri" w:cs="Calibri"/>
                                <w:iCs w:val="0"/>
                                <w:sz w:val="28"/>
                                <w:szCs w:val="28"/>
                              </w:rPr>
                            </w:pPr>
                            <w:r w:rsidRPr="00A3765E">
                              <w:rPr>
                                <w:rFonts w:ascii="Calibri" w:eastAsiaTheme="minorEastAsia" w:hAnsi="Calibri" w:cs="Calibri"/>
                                <w:iCs w:val="0"/>
                                <w:sz w:val="28"/>
                                <w:szCs w:val="28"/>
                              </w:rPr>
                              <w:t>Certifications</w:t>
                            </w:r>
                          </w:p>
                          <w:p w14:paraId="244A6988" w14:textId="237E0B0A" w:rsidR="00AD6132" w:rsidRDefault="00AD6132" w:rsidP="006E3B59">
                            <w:pPr>
                              <w:pStyle w:val="List"/>
                              <w:numPr>
                                <w:ilvl w:val="0"/>
                                <w:numId w:val="25"/>
                              </w:numPr>
                              <w:spacing w:line="360" w:lineRule="auto"/>
                              <w:ind w:left="142" w:right="-144" w:hanging="284"/>
                              <w:jc w:val="lef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A3765E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Google Data Analytics</w:t>
                            </w:r>
                            <w:r w:rsidR="00664C08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- Google</w:t>
                            </w:r>
                          </w:p>
                          <w:p w14:paraId="415EE4FB" w14:textId="63FB58AB" w:rsidR="00664C08" w:rsidRPr="00A3765E" w:rsidRDefault="00664C08" w:rsidP="006E3B59">
                            <w:pPr>
                              <w:pStyle w:val="List"/>
                              <w:numPr>
                                <w:ilvl w:val="0"/>
                                <w:numId w:val="25"/>
                              </w:numPr>
                              <w:spacing w:line="360" w:lineRule="auto"/>
                              <w:ind w:left="142" w:right="-144" w:hanging="284"/>
                              <w:jc w:val="lef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Prompt Engineering with GitHub Copilot</w:t>
                            </w:r>
                          </w:p>
                          <w:p w14:paraId="55BF4D83" w14:textId="7F09D8DD" w:rsidR="00AD6132" w:rsidRPr="00A3765E" w:rsidRDefault="00AD6132" w:rsidP="006E3B59">
                            <w:pPr>
                              <w:pStyle w:val="List"/>
                              <w:numPr>
                                <w:ilvl w:val="0"/>
                                <w:numId w:val="25"/>
                              </w:numPr>
                              <w:spacing w:line="360" w:lineRule="auto"/>
                              <w:ind w:left="142" w:right="-144" w:hanging="284"/>
                              <w:jc w:val="lef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A3765E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Oracle Cloud Infrastructure Architect – Oracle</w:t>
                            </w:r>
                          </w:p>
                          <w:p w14:paraId="270D82E4" w14:textId="672F8BCB" w:rsidR="00AD6132" w:rsidRPr="00A3765E" w:rsidRDefault="00AD6132" w:rsidP="006E3B59">
                            <w:pPr>
                              <w:pStyle w:val="List"/>
                              <w:numPr>
                                <w:ilvl w:val="0"/>
                                <w:numId w:val="25"/>
                              </w:numPr>
                              <w:spacing w:line="360" w:lineRule="auto"/>
                              <w:ind w:left="142" w:right="-144" w:hanging="284"/>
                              <w:jc w:val="lef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A3765E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AWS Solutions Architect Associate – Amazon</w:t>
                            </w:r>
                          </w:p>
                          <w:p w14:paraId="4C6338AC" w14:textId="07A201AA" w:rsidR="00AD6132" w:rsidRPr="00A3765E" w:rsidRDefault="00AD6132" w:rsidP="006E3B59">
                            <w:pPr>
                              <w:pStyle w:val="List"/>
                              <w:numPr>
                                <w:ilvl w:val="0"/>
                                <w:numId w:val="25"/>
                              </w:numPr>
                              <w:spacing w:line="360" w:lineRule="auto"/>
                              <w:ind w:left="142" w:right="-144" w:hanging="284"/>
                              <w:jc w:val="lef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A3765E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AWS Cloud Practitioner Essentials – Amazon</w:t>
                            </w:r>
                          </w:p>
                          <w:p w14:paraId="15820224" w14:textId="18E1BE03" w:rsidR="00AD6132" w:rsidRPr="00A3765E" w:rsidRDefault="00AD6132" w:rsidP="006E3B59">
                            <w:pPr>
                              <w:pStyle w:val="List"/>
                              <w:numPr>
                                <w:ilvl w:val="0"/>
                                <w:numId w:val="25"/>
                              </w:numPr>
                              <w:spacing w:line="360" w:lineRule="auto"/>
                              <w:ind w:left="142" w:right="-144" w:hanging="284"/>
                              <w:jc w:val="lef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A3765E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Python Fundamentals – Pluralsight</w:t>
                            </w:r>
                          </w:p>
                          <w:p w14:paraId="0F362457" w14:textId="77777777" w:rsidR="00C16A0F" w:rsidRDefault="00C16A0F" w:rsidP="00C16A0F">
                            <w:pPr>
                              <w:pStyle w:val="Normalright"/>
                              <w:rPr>
                                <w:rStyle w:val="Emphasi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B4FB4" id="Text Box 1528884604" o:spid="_x0000_s1035" type="#_x0000_t202" style="position:absolute;margin-left:8.25pt;margin-top:18.9pt;width:142.55pt;height:312pt;z-index:25170740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" filled="f" stroked="f">
                <v:textbox>
                  <w:txbxContent>
                    <w:p w14:paraId="0279A185" w14:textId="1A8F1CB6" w:rsidR="00C16A0F" w:rsidRPr="00A3765E" w:rsidRDefault="00C16A0F" w:rsidP="00C16A0F">
                      <w:pPr>
                        <w:pStyle w:val="Heading4"/>
                        <w:rPr>
                          <w:rFonts w:ascii="Calibri" w:eastAsiaTheme="minorEastAsia" w:hAnsi="Calibri" w:cs="Calibri"/>
                          <w:iCs w:val="0"/>
                          <w:sz w:val="28"/>
                          <w:szCs w:val="28"/>
                        </w:rPr>
                      </w:pPr>
                      <w:r w:rsidRPr="00A3765E">
                        <w:rPr>
                          <w:rFonts w:ascii="Calibri" w:eastAsiaTheme="minorEastAsia" w:hAnsi="Calibri" w:cs="Calibri"/>
                          <w:iCs w:val="0"/>
                          <w:sz w:val="28"/>
                          <w:szCs w:val="28"/>
                        </w:rPr>
                        <w:t>Certifications</w:t>
                      </w:r>
                    </w:p>
                    <w:p w14:paraId="244A6988" w14:textId="237E0B0A" w:rsidR="00AD6132" w:rsidRDefault="00AD6132" w:rsidP="006E3B59">
                      <w:pPr>
                        <w:pStyle w:val="List"/>
                        <w:numPr>
                          <w:ilvl w:val="0"/>
                          <w:numId w:val="25"/>
                        </w:numPr>
                        <w:spacing w:line="360" w:lineRule="auto"/>
                        <w:ind w:left="142" w:right="-144" w:hanging="284"/>
                        <w:jc w:val="lef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A3765E">
                        <w:rPr>
                          <w:rFonts w:ascii="Calibri" w:hAnsi="Calibri" w:cs="Calibri"/>
                          <w:sz w:val="22"/>
                          <w:szCs w:val="22"/>
                        </w:rPr>
                        <w:t>Google Data Analytics</w:t>
                      </w:r>
                      <w:r w:rsidR="00664C08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- Google</w:t>
                      </w:r>
                    </w:p>
                    <w:p w14:paraId="415EE4FB" w14:textId="63FB58AB" w:rsidR="00664C08" w:rsidRPr="00A3765E" w:rsidRDefault="00664C08" w:rsidP="006E3B59">
                      <w:pPr>
                        <w:pStyle w:val="List"/>
                        <w:numPr>
                          <w:ilvl w:val="0"/>
                          <w:numId w:val="25"/>
                        </w:numPr>
                        <w:spacing w:line="360" w:lineRule="auto"/>
                        <w:ind w:left="142" w:right="-144" w:hanging="284"/>
                        <w:jc w:val="lef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Prompt Engineering with GitHub Copilot</w:t>
                      </w:r>
                    </w:p>
                    <w:p w14:paraId="55BF4D83" w14:textId="7F09D8DD" w:rsidR="00AD6132" w:rsidRPr="00A3765E" w:rsidRDefault="00AD6132" w:rsidP="006E3B59">
                      <w:pPr>
                        <w:pStyle w:val="List"/>
                        <w:numPr>
                          <w:ilvl w:val="0"/>
                          <w:numId w:val="25"/>
                        </w:numPr>
                        <w:spacing w:line="360" w:lineRule="auto"/>
                        <w:ind w:left="142" w:right="-144" w:hanging="284"/>
                        <w:jc w:val="lef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A3765E">
                        <w:rPr>
                          <w:rFonts w:ascii="Calibri" w:hAnsi="Calibri" w:cs="Calibri"/>
                          <w:sz w:val="22"/>
                          <w:szCs w:val="22"/>
                        </w:rPr>
                        <w:t>Oracle Cloud Infrastructure Architect – Oracle</w:t>
                      </w:r>
                    </w:p>
                    <w:p w14:paraId="270D82E4" w14:textId="672F8BCB" w:rsidR="00AD6132" w:rsidRPr="00A3765E" w:rsidRDefault="00AD6132" w:rsidP="006E3B59">
                      <w:pPr>
                        <w:pStyle w:val="List"/>
                        <w:numPr>
                          <w:ilvl w:val="0"/>
                          <w:numId w:val="25"/>
                        </w:numPr>
                        <w:spacing w:line="360" w:lineRule="auto"/>
                        <w:ind w:left="142" w:right="-144" w:hanging="284"/>
                        <w:jc w:val="lef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A3765E">
                        <w:rPr>
                          <w:rFonts w:ascii="Calibri" w:hAnsi="Calibri" w:cs="Calibri"/>
                          <w:sz w:val="22"/>
                          <w:szCs w:val="22"/>
                        </w:rPr>
                        <w:t>AWS Solutions Architect Associate – Amazon</w:t>
                      </w:r>
                    </w:p>
                    <w:p w14:paraId="4C6338AC" w14:textId="07A201AA" w:rsidR="00AD6132" w:rsidRPr="00A3765E" w:rsidRDefault="00AD6132" w:rsidP="006E3B59">
                      <w:pPr>
                        <w:pStyle w:val="List"/>
                        <w:numPr>
                          <w:ilvl w:val="0"/>
                          <w:numId w:val="25"/>
                        </w:numPr>
                        <w:spacing w:line="360" w:lineRule="auto"/>
                        <w:ind w:left="142" w:right="-144" w:hanging="284"/>
                        <w:jc w:val="lef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A3765E">
                        <w:rPr>
                          <w:rFonts w:ascii="Calibri" w:hAnsi="Calibri" w:cs="Calibri"/>
                          <w:sz w:val="22"/>
                          <w:szCs w:val="22"/>
                        </w:rPr>
                        <w:t>AWS Cloud Practitioner Essentials – Amazon</w:t>
                      </w:r>
                    </w:p>
                    <w:p w14:paraId="15820224" w14:textId="18E1BE03" w:rsidR="00AD6132" w:rsidRPr="00A3765E" w:rsidRDefault="00AD6132" w:rsidP="006E3B59">
                      <w:pPr>
                        <w:pStyle w:val="List"/>
                        <w:numPr>
                          <w:ilvl w:val="0"/>
                          <w:numId w:val="25"/>
                        </w:numPr>
                        <w:spacing w:line="360" w:lineRule="auto"/>
                        <w:ind w:left="142" w:right="-144" w:hanging="284"/>
                        <w:jc w:val="lef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A3765E">
                        <w:rPr>
                          <w:rFonts w:ascii="Calibri" w:hAnsi="Calibri" w:cs="Calibri"/>
                          <w:sz w:val="22"/>
                          <w:szCs w:val="22"/>
                        </w:rPr>
                        <w:t>Python Fundamentals – Pluralsight</w:t>
                      </w:r>
                    </w:p>
                    <w:p w14:paraId="0F362457" w14:textId="77777777" w:rsidR="00C16A0F" w:rsidRDefault="00C16A0F" w:rsidP="00C16A0F">
                      <w:pPr>
                        <w:pStyle w:val="Normalright"/>
                        <w:rPr>
                          <w:rStyle w:val="Emphasis"/>
                        </w:rPr>
                      </w:pP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765D36">
        <w:rPr>
          <w:noProof/>
        </w:rPr>
        <mc:AlternateContent>
          <mc:Choice Requires="wps">
            <w:drawing>
              <wp:anchor distT="0" distB="0" distL="114300" distR="114300" simplePos="0" relativeHeight="251700241" behindDoc="1" locked="1" layoutInCell="1" allowOverlap="1" wp14:anchorId="73FDF1AD" wp14:editId="521F806B">
                <wp:simplePos x="0" y="0"/>
                <wp:positionH relativeFrom="page">
                  <wp:posOffset>2352040</wp:posOffset>
                </wp:positionH>
                <wp:positionV relativeFrom="margin">
                  <wp:posOffset>-93345</wp:posOffset>
                </wp:positionV>
                <wp:extent cx="47625" cy="6905625"/>
                <wp:effectExtent l="0" t="0" r="28575" b="28575"/>
                <wp:wrapNone/>
                <wp:docPr id="1539417241" name="Straight Connector 208585882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90562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2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A5908" id="Straight Connector 2085858823" o:spid="_x0000_s1026" alt="&quot;&quot;" style="position:absolute;z-index:-251616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" from="185.2pt,-7.35pt" to="188.95pt,5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" strokecolor="#e8e8e8 [3214]" strokeweight=".25pt">
                <v:stroke joinstyle="miter"/>
                <w10:wrap anchorx="page" anchory="margin"/>
                <w10:anchorlock/>
              </v:line>
            </w:pict>
          </mc:Fallback>
        </mc:AlternateContent>
      </w:r>
    </w:p>
    <w:sectPr w:rsidR="00AF0572" w:rsidRPr="00AF0572" w:rsidSect="002021A0">
      <w:pgSz w:w="12240" w:h="15800" w:code="1"/>
      <w:pgMar w:top="432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morantGaramond-Medium">
    <w:altName w:val="Calibri"/>
    <w:charset w:val="00"/>
    <w:family w:val="auto"/>
    <w:pitch w:val="variable"/>
    <w:sig w:usb0="A00002FF" w:usb1="0001E07B" w:usb2="0000002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﷽﷽﷽﷽﷽﷽﷽﷽Ɛֲ"/>
    <w:charset w:val="00"/>
    <w:family w:val="swiss"/>
    <w:pitch w:val="variable"/>
    <w:sig w:usb0="E10002FF" w:usb1="5000ECF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544B1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6864A7"/>
    <w:multiLevelType w:val="multilevel"/>
    <w:tmpl w:val="62AA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A088C"/>
    <w:multiLevelType w:val="multilevel"/>
    <w:tmpl w:val="4104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E6F22"/>
    <w:multiLevelType w:val="multilevel"/>
    <w:tmpl w:val="8A7E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D552A"/>
    <w:multiLevelType w:val="hybridMultilevel"/>
    <w:tmpl w:val="E29E6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30DC8"/>
    <w:multiLevelType w:val="multilevel"/>
    <w:tmpl w:val="B3EC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105469"/>
    <w:multiLevelType w:val="multilevel"/>
    <w:tmpl w:val="1ECA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5F6BD0"/>
    <w:multiLevelType w:val="multilevel"/>
    <w:tmpl w:val="B5F4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995E44"/>
    <w:multiLevelType w:val="multilevel"/>
    <w:tmpl w:val="4602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687E20"/>
    <w:multiLevelType w:val="multilevel"/>
    <w:tmpl w:val="B89E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B14C61"/>
    <w:multiLevelType w:val="hybridMultilevel"/>
    <w:tmpl w:val="E118E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9E5A47"/>
    <w:multiLevelType w:val="hybridMultilevel"/>
    <w:tmpl w:val="40DEE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43D05"/>
    <w:multiLevelType w:val="hybridMultilevel"/>
    <w:tmpl w:val="5816A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F94F6B"/>
    <w:multiLevelType w:val="multilevel"/>
    <w:tmpl w:val="0F92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D70764"/>
    <w:multiLevelType w:val="multilevel"/>
    <w:tmpl w:val="6C1E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118472">
    <w:abstractNumId w:val="9"/>
  </w:num>
  <w:num w:numId="2" w16cid:durableId="1653171619">
    <w:abstractNumId w:val="10"/>
  </w:num>
  <w:num w:numId="3" w16cid:durableId="950356249">
    <w:abstractNumId w:val="5"/>
  </w:num>
  <w:num w:numId="4" w16cid:durableId="1735736264">
    <w:abstractNumId w:val="11"/>
  </w:num>
  <w:num w:numId="5" w16cid:durableId="1458259535">
    <w:abstractNumId w:val="12"/>
  </w:num>
  <w:num w:numId="6" w16cid:durableId="1490630644">
    <w:abstractNumId w:val="0"/>
  </w:num>
  <w:num w:numId="7" w16cid:durableId="192958793">
    <w:abstractNumId w:val="0"/>
  </w:num>
  <w:num w:numId="8" w16cid:durableId="1331903862">
    <w:abstractNumId w:val="0"/>
  </w:num>
  <w:num w:numId="9" w16cid:durableId="715400091">
    <w:abstractNumId w:val="0"/>
  </w:num>
  <w:num w:numId="10" w16cid:durableId="960915939">
    <w:abstractNumId w:val="0"/>
  </w:num>
  <w:num w:numId="11" w16cid:durableId="630668109">
    <w:abstractNumId w:val="0"/>
  </w:num>
  <w:num w:numId="12" w16cid:durableId="1445073967">
    <w:abstractNumId w:val="0"/>
  </w:num>
  <w:num w:numId="13" w16cid:durableId="815534922">
    <w:abstractNumId w:val="0"/>
  </w:num>
  <w:num w:numId="14" w16cid:durableId="51004191">
    <w:abstractNumId w:val="0"/>
  </w:num>
  <w:num w:numId="15" w16cid:durableId="445740357">
    <w:abstractNumId w:val="0"/>
  </w:num>
  <w:num w:numId="16" w16cid:durableId="1257323861">
    <w:abstractNumId w:val="0"/>
  </w:num>
  <w:num w:numId="17" w16cid:durableId="9533229">
    <w:abstractNumId w:val="0"/>
  </w:num>
  <w:num w:numId="18" w16cid:durableId="486634984">
    <w:abstractNumId w:val="0"/>
  </w:num>
  <w:num w:numId="19" w16cid:durableId="1763867857">
    <w:abstractNumId w:val="0"/>
  </w:num>
  <w:num w:numId="20" w16cid:durableId="683089878">
    <w:abstractNumId w:val="0"/>
  </w:num>
  <w:num w:numId="21" w16cid:durableId="472254872">
    <w:abstractNumId w:val="0"/>
  </w:num>
  <w:num w:numId="22" w16cid:durableId="1891107004">
    <w:abstractNumId w:val="3"/>
  </w:num>
  <w:num w:numId="23" w16cid:durableId="318533754">
    <w:abstractNumId w:val="8"/>
  </w:num>
  <w:num w:numId="24" w16cid:durableId="1961568113">
    <w:abstractNumId w:val="14"/>
  </w:num>
  <w:num w:numId="25" w16cid:durableId="200243966">
    <w:abstractNumId w:val="4"/>
  </w:num>
  <w:num w:numId="26" w16cid:durableId="1567765640">
    <w:abstractNumId w:val="2"/>
  </w:num>
  <w:num w:numId="27" w16cid:durableId="366224022">
    <w:abstractNumId w:val="1"/>
  </w:num>
  <w:num w:numId="28" w16cid:durableId="150954482">
    <w:abstractNumId w:val="0"/>
  </w:num>
  <w:num w:numId="29" w16cid:durableId="1986548852">
    <w:abstractNumId w:val="13"/>
  </w:num>
  <w:num w:numId="30" w16cid:durableId="685060483">
    <w:abstractNumId w:val="0"/>
  </w:num>
  <w:num w:numId="31" w16cid:durableId="750540732">
    <w:abstractNumId w:val="0"/>
  </w:num>
  <w:num w:numId="32" w16cid:durableId="1342246519">
    <w:abstractNumId w:val="7"/>
  </w:num>
  <w:num w:numId="33" w16cid:durableId="339280553">
    <w:abstractNumId w:val="6"/>
  </w:num>
  <w:num w:numId="34" w16cid:durableId="1393190339">
    <w:abstractNumId w:val="0"/>
  </w:num>
  <w:num w:numId="35" w16cid:durableId="595941517">
    <w:abstractNumId w:val="0"/>
  </w:num>
  <w:num w:numId="36" w16cid:durableId="1235168628">
    <w:abstractNumId w:val="0"/>
  </w:num>
  <w:num w:numId="37" w16cid:durableId="814562737">
    <w:abstractNumId w:val="0"/>
  </w:num>
  <w:num w:numId="38" w16cid:durableId="1813407112">
    <w:abstractNumId w:val="0"/>
  </w:num>
  <w:num w:numId="39" w16cid:durableId="1919173231">
    <w:abstractNumId w:val="0"/>
  </w:num>
  <w:num w:numId="40" w16cid:durableId="521822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IN" w:vendorID="64" w:dllVersion="4096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9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218"/>
    <w:rsid w:val="00000AFB"/>
    <w:rsid w:val="000121FE"/>
    <w:rsid w:val="00012C82"/>
    <w:rsid w:val="00020262"/>
    <w:rsid w:val="0002207D"/>
    <w:rsid w:val="00025DB0"/>
    <w:rsid w:val="000260B4"/>
    <w:rsid w:val="00031AB2"/>
    <w:rsid w:val="00036133"/>
    <w:rsid w:val="000376D0"/>
    <w:rsid w:val="00037C55"/>
    <w:rsid w:val="000412D9"/>
    <w:rsid w:val="00044BCE"/>
    <w:rsid w:val="00050A26"/>
    <w:rsid w:val="00052C0C"/>
    <w:rsid w:val="00054F97"/>
    <w:rsid w:val="0006054C"/>
    <w:rsid w:val="00063E45"/>
    <w:rsid w:val="00066D23"/>
    <w:rsid w:val="00070D27"/>
    <w:rsid w:val="00077BA8"/>
    <w:rsid w:val="00077F56"/>
    <w:rsid w:val="0008027E"/>
    <w:rsid w:val="0008251D"/>
    <w:rsid w:val="00086741"/>
    <w:rsid w:val="00094EC0"/>
    <w:rsid w:val="00097EEA"/>
    <w:rsid w:val="000A02D0"/>
    <w:rsid w:val="000B08AF"/>
    <w:rsid w:val="000B1259"/>
    <w:rsid w:val="000B1848"/>
    <w:rsid w:val="000B1D1F"/>
    <w:rsid w:val="000B2C8B"/>
    <w:rsid w:val="000B5170"/>
    <w:rsid w:val="000C2682"/>
    <w:rsid w:val="000D5625"/>
    <w:rsid w:val="000E017E"/>
    <w:rsid w:val="000E6429"/>
    <w:rsid w:val="000F0194"/>
    <w:rsid w:val="000F1AE2"/>
    <w:rsid w:val="000F6532"/>
    <w:rsid w:val="000F6566"/>
    <w:rsid w:val="000F7667"/>
    <w:rsid w:val="000F767E"/>
    <w:rsid w:val="000F7D99"/>
    <w:rsid w:val="00102018"/>
    <w:rsid w:val="0011418B"/>
    <w:rsid w:val="00114AFA"/>
    <w:rsid w:val="00120006"/>
    <w:rsid w:val="0012147B"/>
    <w:rsid w:val="00126412"/>
    <w:rsid w:val="00126A95"/>
    <w:rsid w:val="001307FD"/>
    <w:rsid w:val="00130871"/>
    <w:rsid w:val="00130AC8"/>
    <w:rsid w:val="001317CF"/>
    <w:rsid w:val="00131CBB"/>
    <w:rsid w:val="00137760"/>
    <w:rsid w:val="001379D7"/>
    <w:rsid w:val="00141147"/>
    <w:rsid w:val="00141552"/>
    <w:rsid w:val="00143B52"/>
    <w:rsid w:val="001441BB"/>
    <w:rsid w:val="0014544E"/>
    <w:rsid w:val="0014782C"/>
    <w:rsid w:val="00152C30"/>
    <w:rsid w:val="00155D29"/>
    <w:rsid w:val="00156FD9"/>
    <w:rsid w:val="00162AD3"/>
    <w:rsid w:val="0017256B"/>
    <w:rsid w:val="00172F50"/>
    <w:rsid w:val="00174385"/>
    <w:rsid w:val="00177CBE"/>
    <w:rsid w:val="00186678"/>
    <w:rsid w:val="001A08B7"/>
    <w:rsid w:val="001A3C3D"/>
    <w:rsid w:val="001A3DB6"/>
    <w:rsid w:val="001A5FDE"/>
    <w:rsid w:val="001B2DE1"/>
    <w:rsid w:val="001B7ECD"/>
    <w:rsid w:val="001C0A9C"/>
    <w:rsid w:val="001C31FD"/>
    <w:rsid w:val="001C65A2"/>
    <w:rsid w:val="001D64FC"/>
    <w:rsid w:val="001D78B7"/>
    <w:rsid w:val="001E16C3"/>
    <w:rsid w:val="001E16F3"/>
    <w:rsid w:val="001E20D0"/>
    <w:rsid w:val="001E3218"/>
    <w:rsid w:val="001E3A8D"/>
    <w:rsid w:val="001F2757"/>
    <w:rsid w:val="001F2C7D"/>
    <w:rsid w:val="001F47C3"/>
    <w:rsid w:val="001F4A44"/>
    <w:rsid w:val="001F5219"/>
    <w:rsid w:val="001F76AD"/>
    <w:rsid w:val="002021A0"/>
    <w:rsid w:val="002106F7"/>
    <w:rsid w:val="00212D05"/>
    <w:rsid w:val="00214F05"/>
    <w:rsid w:val="00216323"/>
    <w:rsid w:val="00222C2E"/>
    <w:rsid w:val="0022765C"/>
    <w:rsid w:val="00233CA7"/>
    <w:rsid w:val="002370BA"/>
    <w:rsid w:val="002438EF"/>
    <w:rsid w:val="00246C4C"/>
    <w:rsid w:val="002510B3"/>
    <w:rsid w:val="00252E74"/>
    <w:rsid w:val="0025741E"/>
    <w:rsid w:val="00257A1C"/>
    <w:rsid w:val="00264B92"/>
    <w:rsid w:val="00264FFA"/>
    <w:rsid w:val="002714A9"/>
    <w:rsid w:val="00273B80"/>
    <w:rsid w:val="00276B01"/>
    <w:rsid w:val="0028153A"/>
    <w:rsid w:val="00281542"/>
    <w:rsid w:val="002819FD"/>
    <w:rsid w:val="00287019"/>
    <w:rsid w:val="00293782"/>
    <w:rsid w:val="0029441D"/>
    <w:rsid w:val="00296E25"/>
    <w:rsid w:val="002976DA"/>
    <w:rsid w:val="002B3FF0"/>
    <w:rsid w:val="002D0BFD"/>
    <w:rsid w:val="002D3ED4"/>
    <w:rsid w:val="00305FA3"/>
    <w:rsid w:val="00311D05"/>
    <w:rsid w:val="00312EFA"/>
    <w:rsid w:val="00314AC7"/>
    <w:rsid w:val="00332E68"/>
    <w:rsid w:val="0033772C"/>
    <w:rsid w:val="00340EA1"/>
    <w:rsid w:val="00341805"/>
    <w:rsid w:val="00341BFB"/>
    <w:rsid w:val="00342D20"/>
    <w:rsid w:val="003457B8"/>
    <w:rsid w:val="00351E96"/>
    <w:rsid w:val="00357D29"/>
    <w:rsid w:val="00360784"/>
    <w:rsid w:val="003615F4"/>
    <w:rsid w:val="00366618"/>
    <w:rsid w:val="00371308"/>
    <w:rsid w:val="0037218D"/>
    <w:rsid w:val="003734AB"/>
    <w:rsid w:val="00373C83"/>
    <w:rsid w:val="003851E2"/>
    <w:rsid w:val="00390ACF"/>
    <w:rsid w:val="003919F8"/>
    <w:rsid w:val="00393CDF"/>
    <w:rsid w:val="003957F8"/>
    <w:rsid w:val="003A0613"/>
    <w:rsid w:val="003A65B7"/>
    <w:rsid w:val="003A7CE3"/>
    <w:rsid w:val="003B1DC7"/>
    <w:rsid w:val="003B526C"/>
    <w:rsid w:val="003C0C1C"/>
    <w:rsid w:val="003C5693"/>
    <w:rsid w:val="003C700B"/>
    <w:rsid w:val="003C76A7"/>
    <w:rsid w:val="003E2A13"/>
    <w:rsid w:val="003E3CD8"/>
    <w:rsid w:val="003F1611"/>
    <w:rsid w:val="003F17FA"/>
    <w:rsid w:val="003F6594"/>
    <w:rsid w:val="004005D1"/>
    <w:rsid w:val="00404A3D"/>
    <w:rsid w:val="00405777"/>
    <w:rsid w:val="0041167F"/>
    <w:rsid w:val="00412290"/>
    <w:rsid w:val="00413B81"/>
    <w:rsid w:val="00414F88"/>
    <w:rsid w:val="00415E9D"/>
    <w:rsid w:val="00416C65"/>
    <w:rsid w:val="00422B51"/>
    <w:rsid w:val="00424D16"/>
    <w:rsid w:val="00426E33"/>
    <w:rsid w:val="004312BA"/>
    <w:rsid w:val="00436379"/>
    <w:rsid w:val="004612D6"/>
    <w:rsid w:val="00470088"/>
    <w:rsid w:val="00474207"/>
    <w:rsid w:val="004752EC"/>
    <w:rsid w:val="004761A2"/>
    <w:rsid w:val="0047622B"/>
    <w:rsid w:val="00487470"/>
    <w:rsid w:val="004A633B"/>
    <w:rsid w:val="004B0444"/>
    <w:rsid w:val="004B28F6"/>
    <w:rsid w:val="004B3611"/>
    <w:rsid w:val="004D22C2"/>
    <w:rsid w:val="004D364F"/>
    <w:rsid w:val="004D717F"/>
    <w:rsid w:val="004F0100"/>
    <w:rsid w:val="004F0232"/>
    <w:rsid w:val="004F3F25"/>
    <w:rsid w:val="00503498"/>
    <w:rsid w:val="005056BD"/>
    <w:rsid w:val="00510947"/>
    <w:rsid w:val="00510BE9"/>
    <w:rsid w:val="00520345"/>
    <w:rsid w:val="00520E08"/>
    <w:rsid w:val="00523EE0"/>
    <w:rsid w:val="00524207"/>
    <w:rsid w:val="00524801"/>
    <w:rsid w:val="005306FB"/>
    <w:rsid w:val="005418F2"/>
    <w:rsid w:val="005507D2"/>
    <w:rsid w:val="00551038"/>
    <w:rsid w:val="00562236"/>
    <w:rsid w:val="00570F10"/>
    <w:rsid w:val="00571562"/>
    <w:rsid w:val="00586111"/>
    <w:rsid w:val="0058697A"/>
    <w:rsid w:val="00587366"/>
    <w:rsid w:val="00591B15"/>
    <w:rsid w:val="00592FF7"/>
    <w:rsid w:val="00594E5F"/>
    <w:rsid w:val="00596830"/>
    <w:rsid w:val="00597A8A"/>
    <w:rsid w:val="005A0940"/>
    <w:rsid w:val="005B2678"/>
    <w:rsid w:val="005B75B4"/>
    <w:rsid w:val="005C1993"/>
    <w:rsid w:val="005C7AE3"/>
    <w:rsid w:val="005D7353"/>
    <w:rsid w:val="005E4A0C"/>
    <w:rsid w:val="005F14F4"/>
    <w:rsid w:val="005F5849"/>
    <w:rsid w:val="006015A8"/>
    <w:rsid w:val="006111D1"/>
    <w:rsid w:val="00623B19"/>
    <w:rsid w:val="00627128"/>
    <w:rsid w:val="006317AA"/>
    <w:rsid w:val="006334CA"/>
    <w:rsid w:val="00637883"/>
    <w:rsid w:val="006513EF"/>
    <w:rsid w:val="00652941"/>
    <w:rsid w:val="00654BFC"/>
    <w:rsid w:val="006602EF"/>
    <w:rsid w:val="00660AF1"/>
    <w:rsid w:val="00662CEA"/>
    <w:rsid w:val="00664C08"/>
    <w:rsid w:val="0066642A"/>
    <w:rsid w:val="0066750D"/>
    <w:rsid w:val="00670CAA"/>
    <w:rsid w:val="00673510"/>
    <w:rsid w:val="00675321"/>
    <w:rsid w:val="00681DDC"/>
    <w:rsid w:val="00681E17"/>
    <w:rsid w:val="00684D43"/>
    <w:rsid w:val="00685182"/>
    <w:rsid w:val="00687750"/>
    <w:rsid w:val="006878BB"/>
    <w:rsid w:val="00690354"/>
    <w:rsid w:val="00692C8F"/>
    <w:rsid w:val="00695B02"/>
    <w:rsid w:val="00695B2B"/>
    <w:rsid w:val="00696686"/>
    <w:rsid w:val="006A5877"/>
    <w:rsid w:val="006C124E"/>
    <w:rsid w:val="006C1F35"/>
    <w:rsid w:val="006D2AA5"/>
    <w:rsid w:val="006E3B59"/>
    <w:rsid w:val="006E51C0"/>
    <w:rsid w:val="006E6FFD"/>
    <w:rsid w:val="006F6977"/>
    <w:rsid w:val="00701A4E"/>
    <w:rsid w:val="007022ED"/>
    <w:rsid w:val="00726FB1"/>
    <w:rsid w:val="00726FB4"/>
    <w:rsid w:val="00727E18"/>
    <w:rsid w:val="007303F1"/>
    <w:rsid w:val="00732267"/>
    <w:rsid w:val="00740BAE"/>
    <w:rsid w:val="00743B70"/>
    <w:rsid w:val="007476CF"/>
    <w:rsid w:val="00747901"/>
    <w:rsid w:val="00750048"/>
    <w:rsid w:val="00757556"/>
    <w:rsid w:val="007646B0"/>
    <w:rsid w:val="007650D4"/>
    <w:rsid w:val="00765D36"/>
    <w:rsid w:val="00775D21"/>
    <w:rsid w:val="00775EA9"/>
    <w:rsid w:val="00780323"/>
    <w:rsid w:val="00792B8D"/>
    <w:rsid w:val="00794FA5"/>
    <w:rsid w:val="007B62C3"/>
    <w:rsid w:val="007C4D48"/>
    <w:rsid w:val="007D0B2B"/>
    <w:rsid w:val="007D77FB"/>
    <w:rsid w:val="007E1764"/>
    <w:rsid w:val="007F3F8E"/>
    <w:rsid w:val="007F4BC9"/>
    <w:rsid w:val="007F5AC2"/>
    <w:rsid w:val="007F5F4B"/>
    <w:rsid w:val="00800785"/>
    <w:rsid w:val="00807660"/>
    <w:rsid w:val="0081098A"/>
    <w:rsid w:val="00817A88"/>
    <w:rsid w:val="008209AB"/>
    <w:rsid w:val="008209E6"/>
    <w:rsid w:val="00821F4A"/>
    <w:rsid w:val="00823D01"/>
    <w:rsid w:val="00825097"/>
    <w:rsid w:val="00840BA0"/>
    <w:rsid w:val="00842EBF"/>
    <w:rsid w:val="00844EB5"/>
    <w:rsid w:val="008453E2"/>
    <w:rsid w:val="00845B87"/>
    <w:rsid w:val="00846BAE"/>
    <w:rsid w:val="00851830"/>
    <w:rsid w:val="00852520"/>
    <w:rsid w:val="00856E18"/>
    <w:rsid w:val="008644D4"/>
    <w:rsid w:val="008657C2"/>
    <w:rsid w:val="00865BE1"/>
    <w:rsid w:val="0087168D"/>
    <w:rsid w:val="00872564"/>
    <w:rsid w:val="00884DFD"/>
    <w:rsid w:val="008854CA"/>
    <w:rsid w:val="008903DC"/>
    <w:rsid w:val="00894087"/>
    <w:rsid w:val="00894889"/>
    <w:rsid w:val="00894A60"/>
    <w:rsid w:val="008A1BC9"/>
    <w:rsid w:val="008A4B9E"/>
    <w:rsid w:val="008B2E7E"/>
    <w:rsid w:val="008B68EE"/>
    <w:rsid w:val="008B7C66"/>
    <w:rsid w:val="008C0071"/>
    <w:rsid w:val="008D3499"/>
    <w:rsid w:val="008E5A10"/>
    <w:rsid w:val="008E6586"/>
    <w:rsid w:val="00913467"/>
    <w:rsid w:val="0091453B"/>
    <w:rsid w:val="00926224"/>
    <w:rsid w:val="00926314"/>
    <w:rsid w:val="0092647F"/>
    <w:rsid w:val="00930498"/>
    <w:rsid w:val="00930665"/>
    <w:rsid w:val="009320AB"/>
    <w:rsid w:val="00944C71"/>
    <w:rsid w:val="009467DC"/>
    <w:rsid w:val="00962AA5"/>
    <w:rsid w:val="00974714"/>
    <w:rsid w:val="00981D62"/>
    <w:rsid w:val="009877FA"/>
    <w:rsid w:val="00990BBA"/>
    <w:rsid w:val="00990E3E"/>
    <w:rsid w:val="00992C51"/>
    <w:rsid w:val="00993EB5"/>
    <w:rsid w:val="00996D66"/>
    <w:rsid w:val="009A015E"/>
    <w:rsid w:val="009A098E"/>
    <w:rsid w:val="009A20AE"/>
    <w:rsid w:val="009A5D5A"/>
    <w:rsid w:val="009B1BD2"/>
    <w:rsid w:val="009B1CAB"/>
    <w:rsid w:val="009B5995"/>
    <w:rsid w:val="009C089C"/>
    <w:rsid w:val="009D0CF3"/>
    <w:rsid w:val="009D5BCD"/>
    <w:rsid w:val="009E470D"/>
    <w:rsid w:val="009F156B"/>
    <w:rsid w:val="00A07DAF"/>
    <w:rsid w:val="00A10018"/>
    <w:rsid w:val="00A12AA4"/>
    <w:rsid w:val="00A171E5"/>
    <w:rsid w:val="00A248B9"/>
    <w:rsid w:val="00A34D96"/>
    <w:rsid w:val="00A35CC5"/>
    <w:rsid w:val="00A35F77"/>
    <w:rsid w:val="00A3765E"/>
    <w:rsid w:val="00A41E09"/>
    <w:rsid w:val="00A43BA5"/>
    <w:rsid w:val="00A45E45"/>
    <w:rsid w:val="00A46812"/>
    <w:rsid w:val="00A52F43"/>
    <w:rsid w:val="00A63446"/>
    <w:rsid w:val="00A7031A"/>
    <w:rsid w:val="00A70C19"/>
    <w:rsid w:val="00A74937"/>
    <w:rsid w:val="00A80BB9"/>
    <w:rsid w:val="00A93689"/>
    <w:rsid w:val="00AA6843"/>
    <w:rsid w:val="00AB49A9"/>
    <w:rsid w:val="00AC14E1"/>
    <w:rsid w:val="00AD6132"/>
    <w:rsid w:val="00AE3DA4"/>
    <w:rsid w:val="00AE3FD6"/>
    <w:rsid w:val="00AE6532"/>
    <w:rsid w:val="00AE67B1"/>
    <w:rsid w:val="00AE76D3"/>
    <w:rsid w:val="00AE7ADD"/>
    <w:rsid w:val="00AE7D1B"/>
    <w:rsid w:val="00AE7D58"/>
    <w:rsid w:val="00AF0572"/>
    <w:rsid w:val="00B04CA0"/>
    <w:rsid w:val="00B11992"/>
    <w:rsid w:val="00B11E40"/>
    <w:rsid w:val="00B148BF"/>
    <w:rsid w:val="00B17192"/>
    <w:rsid w:val="00B23426"/>
    <w:rsid w:val="00B3412F"/>
    <w:rsid w:val="00B3528E"/>
    <w:rsid w:val="00B41085"/>
    <w:rsid w:val="00B66808"/>
    <w:rsid w:val="00B766A4"/>
    <w:rsid w:val="00B76A14"/>
    <w:rsid w:val="00B84DF4"/>
    <w:rsid w:val="00B860C1"/>
    <w:rsid w:val="00B8767E"/>
    <w:rsid w:val="00B903E0"/>
    <w:rsid w:val="00B92036"/>
    <w:rsid w:val="00B97D2C"/>
    <w:rsid w:val="00BA2628"/>
    <w:rsid w:val="00BB215D"/>
    <w:rsid w:val="00BC05C2"/>
    <w:rsid w:val="00BD0759"/>
    <w:rsid w:val="00BD24EA"/>
    <w:rsid w:val="00BD58FF"/>
    <w:rsid w:val="00BD5B0C"/>
    <w:rsid w:val="00BD7323"/>
    <w:rsid w:val="00BE3FCB"/>
    <w:rsid w:val="00BE6928"/>
    <w:rsid w:val="00BF2186"/>
    <w:rsid w:val="00BF3616"/>
    <w:rsid w:val="00BF5716"/>
    <w:rsid w:val="00C0433F"/>
    <w:rsid w:val="00C10E20"/>
    <w:rsid w:val="00C12E71"/>
    <w:rsid w:val="00C166DF"/>
    <w:rsid w:val="00C16A0F"/>
    <w:rsid w:val="00C228E5"/>
    <w:rsid w:val="00C36649"/>
    <w:rsid w:val="00C40F51"/>
    <w:rsid w:val="00C41C6F"/>
    <w:rsid w:val="00C554D5"/>
    <w:rsid w:val="00C703CC"/>
    <w:rsid w:val="00C83646"/>
    <w:rsid w:val="00C967A9"/>
    <w:rsid w:val="00C973DE"/>
    <w:rsid w:val="00CA28A1"/>
    <w:rsid w:val="00CA306E"/>
    <w:rsid w:val="00CA664E"/>
    <w:rsid w:val="00CB0E7E"/>
    <w:rsid w:val="00CB2E26"/>
    <w:rsid w:val="00CB4648"/>
    <w:rsid w:val="00CB5AB3"/>
    <w:rsid w:val="00CC109F"/>
    <w:rsid w:val="00CC342C"/>
    <w:rsid w:val="00CC6239"/>
    <w:rsid w:val="00CC64D9"/>
    <w:rsid w:val="00CD5114"/>
    <w:rsid w:val="00CD649A"/>
    <w:rsid w:val="00CF0C33"/>
    <w:rsid w:val="00D076BB"/>
    <w:rsid w:val="00D14367"/>
    <w:rsid w:val="00D200AE"/>
    <w:rsid w:val="00D2119B"/>
    <w:rsid w:val="00D22C4A"/>
    <w:rsid w:val="00D245D7"/>
    <w:rsid w:val="00D26A4E"/>
    <w:rsid w:val="00D27132"/>
    <w:rsid w:val="00D328C6"/>
    <w:rsid w:val="00D3632A"/>
    <w:rsid w:val="00D37329"/>
    <w:rsid w:val="00D456BD"/>
    <w:rsid w:val="00D45CE4"/>
    <w:rsid w:val="00D51580"/>
    <w:rsid w:val="00D56237"/>
    <w:rsid w:val="00D56608"/>
    <w:rsid w:val="00D61D2A"/>
    <w:rsid w:val="00D62EF3"/>
    <w:rsid w:val="00D72EBF"/>
    <w:rsid w:val="00D80DB4"/>
    <w:rsid w:val="00D85B4D"/>
    <w:rsid w:val="00DA0991"/>
    <w:rsid w:val="00DB4368"/>
    <w:rsid w:val="00DB632E"/>
    <w:rsid w:val="00DC028F"/>
    <w:rsid w:val="00DC11A4"/>
    <w:rsid w:val="00DC3F42"/>
    <w:rsid w:val="00DC5165"/>
    <w:rsid w:val="00DC59CB"/>
    <w:rsid w:val="00DC73ED"/>
    <w:rsid w:val="00DD115E"/>
    <w:rsid w:val="00DD2D6C"/>
    <w:rsid w:val="00DD7B19"/>
    <w:rsid w:val="00DE3D75"/>
    <w:rsid w:val="00DE7923"/>
    <w:rsid w:val="00DF0148"/>
    <w:rsid w:val="00DF0E47"/>
    <w:rsid w:val="00DF2A5E"/>
    <w:rsid w:val="00DF46AC"/>
    <w:rsid w:val="00DF6B05"/>
    <w:rsid w:val="00DF7610"/>
    <w:rsid w:val="00E02351"/>
    <w:rsid w:val="00E0441C"/>
    <w:rsid w:val="00E06AB6"/>
    <w:rsid w:val="00E06E90"/>
    <w:rsid w:val="00E0737E"/>
    <w:rsid w:val="00E27B19"/>
    <w:rsid w:val="00E306AF"/>
    <w:rsid w:val="00E40A7F"/>
    <w:rsid w:val="00E426C7"/>
    <w:rsid w:val="00E506B7"/>
    <w:rsid w:val="00E509A5"/>
    <w:rsid w:val="00E51966"/>
    <w:rsid w:val="00E54844"/>
    <w:rsid w:val="00E54CD7"/>
    <w:rsid w:val="00E54DC5"/>
    <w:rsid w:val="00E63269"/>
    <w:rsid w:val="00E7420F"/>
    <w:rsid w:val="00E77FA7"/>
    <w:rsid w:val="00E81DFB"/>
    <w:rsid w:val="00E82B98"/>
    <w:rsid w:val="00E94C9B"/>
    <w:rsid w:val="00E9798D"/>
    <w:rsid w:val="00EA0F2B"/>
    <w:rsid w:val="00EB6108"/>
    <w:rsid w:val="00EC1A6C"/>
    <w:rsid w:val="00EC255D"/>
    <w:rsid w:val="00ED2462"/>
    <w:rsid w:val="00ED6A73"/>
    <w:rsid w:val="00ED7FBC"/>
    <w:rsid w:val="00EE52C2"/>
    <w:rsid w:val="00EF0522"/>
    <w:rsid w:val="00EF6F86"/>
    <w:rsid w:val="00F05711"/>
    <w:rsid w:val="00F15509"/>
    <w:rsid w:val="00F1607F"/>
    <w:rsid w:val="00F20494"/>
    <w:rsid w:val="00F24788"/>
    <w:rsid w:val="00F25507"/>
    <w:rsid w:val="00F35DEF"/>
    <w:rsid w:val="00F37494"/>
    <w:rsid w:val="00F377FF"/>
    <w:rsid w:val="00F455D0"/>
    <w:rsid w:val="00F52F0F"/>
    <w:rsid w:val="00F55FB9"/>
    <w:rsid w:val="00F57AA1"/>
    <w:rsid w:val="00F66227"/>
    <w:rsid w:val="00F66D6B"/>
    <w:rsid w:val="00F707AA"/>
    <w:rsid w:val="00F7324A"/>
    <w:rsid w:val="00F758FF"/>
    <w:rsid w:val="00F85EC5"/>
    <w:rsid w:val="00F92098"/>
    <w:rsid w:val="00FA2B14"/>
    <w:rsid w:val="00FA5C36"/>
    <w:rsid w:val="00FA75D8"/>
    <w:rsid w:val="00FA7EFA"/>
    <w:rsid w:val="00FD3C54"/>
    <w:rsid w:val="00FE3721"/>
    <w:rsid w:val="00FE4CEB"/>
    <w:rsid w:val="00FF206D"/>
    <w:rsid w:val="00FF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F911"/>
  <w15:chartTrackingRefBased/>
  <w15:docId w15:val="{E78BC47F-1270-4753-9753-1BF59C55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Open Sans" w:eastAsiaTheme="minorHAnsi" w:hAnsi="Open Sans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72564"/>
    <w:pPr>
      <w:spacing w:before="120" w:line="192" w:lineRule="auto"/>
    </w:pPr>
    <w:rPr>
      <w:rFonts w:asciiTheme="minorHAnsi" w:eastAsiaTheme="minorEastAsia" w:hAnsiTheme="minorHAnsi"/>
      <w:sz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0BBA"/>
    <w:pPr>
      <w:pBdr>
        <w:bottom w:val="single" w:sz="2" w:space="1" w:color="E8E8E8" w:themeColor="background2"/>
      </w:pBdr>
      <w:spacing w:line="276" w:lineRule="auto"/>
      <w:ind w:right="-193"/>
      <w:outlineLvl w:val="0"/>
    </w:pPr>
    <w:rPr>
      <w:rFonts w:asciiTheme="majorHAnsi" w:hAnsiTheme="majorHAnsi" w:cs="Times New Roman (Body CS)"/>
      <w:caps/>
      <w:spacing w:val="30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990BBA"/>
    <w:pPr>
      <w:tabs>
        <w:tab w:val="right" w:pos="10800"/>
      </w:tabs>
      <w:contextualSpacing/>
      <w:outlineLvl w:val="1"/>
    </w:pPr>
    <w:rPr>
      <w:rFonts w:eastAsiaTheme="minorHAnsi"/>
      <w:bCs/>
      <w:cap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990BBA"/>
    <w:pPr>
      <w:spacing w:before="0" w:after="80"/>
      <w:ind w:left="-144" w:right="-144" w:firstLine="144"/>
      <w:contextualSpacing/>
      <w:jc w:val="both"/>
      <w:outlineLvl w:val="2"/>
    </w:pPr>
    <w:rPr>
      <w:rFonts w:eastAsiaTheme="minorHAnsi"/>
      <w:iCs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872564"/>
    <w:pPr>
      <w:keepNext/>
      <w:keepLines/>
      <w:pBdr>
        <w:bottom w:val="single" w:sz="2" w:space="1" w:color="E8E8E8" w:themeColor="background2"/>
      </w:pBdr>
      <w:jc w:val="right"/>
      <w:outlineLvl w:val="3"/>
    </w:pPr>
    <w:rPr>
      <w:rFonts w:asciiTheme="majorHAnsi" w:eastAsiaTheme="majorEastAsia" w:hAnsiTheme="majorHAnsi" w:cstheme="majorBidi"/>
      <w:iCs/>
      <w:caps/>
      <w:spacing w:val="3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text"/>
    <w:basedOn w:val="Normal"/>
    <w:uiPriority w:val="99"/>
    <w:semiHidden/>
    <w:rsid w:val="00A34D96"/>
    <w:pPr>
      <w:widowControl w:val="0"/>
      <w:autoSpaceDE w:val="0"/>
      <w:autoSpaceDN w:val="0"/>
      <w:adjustRightInd w:val="0"/>
      <w:spacing w:line="300" w:lineRule="atLeast"/>
      <w:textAlignment w:val="center"/>
    </w:pPr>
    <w:rPr>
      <w:rFonts w:ascii="CormorantGaramond-Medium" w:hAnsi="CormorantGaramond-Medium" w:cs="CormorantGaramond-Medium"/>
      <w:color w:val="000000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semiHidden/>
    <w:qFormat/>
    <w:rsid w:val="00D211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77FA"/>
    <w:rPr>
      <w:color w:val="46788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31A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31A"/>
    <w:rPr>
      <w:rFonts w:ascii="Times New Roman" w:eastAsiaTheme="minorEastAsia" w:hAnsi="Times New Roman" w:cs="Times New Roman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90BBA"/>
    <w:pPr>
      <w:spacing w:line="276" w:lineRule="auto"/>
      <w:ind w:left="-142" w:right="-210" w:firstLine="142"/>
    </w:pPr>
    <w:rPr>
      <w:rFonts w:asciiTheme="majorHAnsi" w:hAnsiTheme="majorHAnsi"/>
      <w:caps/>
      <w:spacing w:val="40"/>
      <w:sz w:val="70"/>
      <w:szCs w:val="60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990BBA"/>
    <w:rPr>
      <w:rFonts w:asciiTheme="majorHAnsi" w:eastAsiaTheme="minorEastAsia" w:hAnsiTheme="majorHAnsi"/>
      <w:caps/>
      <w:spacing w:val="40"/>
      <w:sz w:val="70"/>
      <w:szCs w:val="60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990BBA"/>
    <w:pPr>
      <w:pBdr>
        <w:bottom w:val="single" w:sz="18" w:space="1" w:color="auto"/>
      </w:pBdr>
      <w:spacing w:after="240" w:line="276" w:lineRule="auto"/>
      <w:ind w:left="-142" w:right="-210" w:firstLine="142"/>
      <w:jc w:val="right"/>
    </w:pPr>
    <w:rPr>
      <w:rFonts w:asciiTheme="majorHAnsi" w:eastAsiaTheme="minorHAnsi" w:hAnsiTheme="majorHAnsi"/>
      <w:color w:val="000000" w:themeColor="text1"/>
      <w:spacing w:val="40"/>
      <w:sz w:val="24"/>
      <w:szCs w:val="20"/>
      <w14:textOutline w14:w="9525" w14:cap="rnd" w14:cmpd="sng" w14:algn="ctr">
        <w14:noFill/>
        <w14:prstDash w14:val="solid"/>
        <w14:bevel/>
      </w14:textOutline>
    </w:rPr>
  </w:style>
  <w:style w:type="character" w:customStyle="1" w:styleId="SubtitleChar">
    <w:name w:val="Subtitle Char"/>
    <w:basedOn w:val="DefaultParagraphFont"/>
    <w:link w:val="Subtitle"/>
    <w:uiPriority w:val="11"/>
    <w:rsid w:val="00990BBA"/>
    <w:rPr>
      <w:rFonts w:asciiTheme="majorHAnsi" w:hAnsiTheme="majorHAnsi"/>
      <w:color w:val="000000" w:themeColor="text1"/>
      <w:spacing w:val="40"/>
      <w:szCs w:val="20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990BBA"/>
    <w:rPr>
      <w:rFonts w:asciiTheme="majorHAnsi" w:eastAsiaTheme="minorEastAsia" w:hAnsiTheme="majorHAnsi" w:cs="Times New Roman (Body CS)"/>
      <w:caps/>
      <w:spacing w:val="3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90BBA"/>
    <w:rPr>
      <w:rFonts w:asciiTheme="minorHAnsi" w:hAnsiTheme="minorHAnsi"/>
      <w:bCs/>
      <w:caps/>
      <w:sz w:val="1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90BBA"/>
    <w:rPr>
      <w:rFonts w:asciiTheme="minorHAnsi" w:hAnsiTheme="minorHAnsi"/>
      <w:iCs/>
      <w:sz w:val="18"/>
      <w:szCs w:val="20"/>
      <w:lang w:val="en-US"/>
    </w:rPr>
  </w:style>
  <w:style w:type="paragraph" w:customStyle="1" w:styleId="Graphicsanchor">
    <w:name w:val="Graphics anchor"/>
    <w:basedOn w:val="Normal"/>
    <w:qFormat/>
    <w:rsid w:val="002021A0"/>
    <w:rPr>
      <w:rFonts w:eastAsiaTheme="minorHAnsi"/>
      <w:sz w:val="8"/>
      <w:szCs w:val="8"/>
    </w:rPr>
  </w:style>
  <w:style w:type="paragraph" w:styleId="ListBullet">
    <w:name w:val="List Bullet"/>
    <w:basedOn w:val="Normal"/>
    <w:uiPriority w:val="99"/>
    <w:rsid w:val="00A171E5"/>
    <w:pPr>
      <w:numPr>
        <w:numId w:val="6"/>
      </w:numPr>
      <w:spacing w:before="80"/>
      <w:contextualSpacing/>
    </w:pPr>
  </w:style>
  <w:style w:type="paragraph" w:styleId="List">
    <w:name w:val="List"/>
    <w:basedOn w:val="Normal"/>
    <w:uiPriority w:val="99"/>
    <w:rsid w:val="00872564"/>
    <w:pPr>
      <w:spacing w:line="312" w:lineRule="auto"/>
      <w:ind w:left="360" w:hanging="360"/>
      <w:contextualSpacing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872564"/>
    <w:rPr>
      <w:rFonts w:asciiTheme="majorHAnsi" w:eastAsiaTheme="majorEastAsia" w:hAnsiTheme="majorHAnsi" w:cstheme="majorBidi"/>
      <w:iCs/>
      <w:caps/>
      <w:spacing w:val="30"/>
      <w:lang w:val="en-US"/>
    </w:rPr>
  </w:style>
  <w:style w:type="paragraph" w:customStyle="1" w:styleId="Normalright">
    <w:name w:val="Normal right"/>
    <w:basedOn w:val="Normal"/>
    <w:qFormat/>
    <w:rsid w:val="00872564"/>
    <w:pPr>
      <w:spacing w:before="0"/>
      <w:jc w:val="right"/>
    </w:pPr>
  </w:style>
  <w:style w:type="character" w:styleId="Emphasis">
    <w:name w:val="Emphasis"/>
    <w:uiPriority w:val="20"/>
    <w:qFormat/>
    <w:rsid w:val="00872564"/>
    <w:rPr>
      <w:i w:val="0"/>
      <w:iCs/>
      <w:caps/>
      <w:smallCaps w:val="0"/>
    </w:rPr>
  </w:style>
  <w:style w:type="paragraph" w:styleId="NoSpacing">
    <w:name w:val="No Spacing"/>
    <w:uiPriority w:val="1"/>
    <w:qFormat/>
    <w:rsid w:val="00872564"/>
    <w:rPr>
      <w:rFonts w:asciiTheme="minorHAnsi" w:eastAsiaTheme="minorEastAsia" w:hAnsiTheme="minorHAnsi"/>
      <w:sz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E50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506B7"/>
    <w:rPr>
      <w:b/>
      <w:bCs/>
    </w:rPr>
  </w:style>
  <w:style w:type="character" w:styleId="UnresolvedMention">
    <w:name w:val="Unresolved Mention"/>
    <w:basedOn w:val="DefaultParagraphFont"/>
    <w:uiPriority w:val="99"/>
    <w:semiHidden/>
    <w:rsid w:val="00F66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jitendra-jain-b16b2090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image" Target="media/image12.png"/><Relationship Id="rId10" Type="http://schemas.openxmlformats.org/officeDocument/2006/relationships/hyperlink" Target="https://www.linkedin.com/in/jitendra-jain-b16b2090" TargetMode="External"/><Relationship Id="rId19" Type="http://schemas.openxmlformats.org/officeDocument/2006/relationships/image" Target="media/image9.sv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tendra%20Jain\AppData\Roaming\Microsoft\Templates\Modern%20simple%20creative%20directo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30">
      <a:majorFont>
        <a:latin typeface="Baskerville Old Face"/>
        <a:ea typeface=""/>
        <a:cs typeface=""/>
      </a:majorFont>
      <a:minorFont>
        <a:latin typeface="Kaling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9CDDB5-3763-4C0E-B2FC-4A08558741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3942B8-33D5-A34E-AD39-9A1465CFDE4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5B7E80E-B027-412A-8CD3-97202D0362C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4.xml><?xml version="1.0" encoding="utf-8"?>
<ds:datastoreItem xmlns:ds="http://schemas.openxmlformats.org/officeDocument/2006/customXml" ds:itemID="{F4F20522-1F3E-4254-B83A-DAAEAC6AB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simple creative director resume</Template>
  <TotalTime>364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Jain</dc:creator>
  <cp:keywords/>
  <dc:description/>
  <cp:lastModifiedBy>Jitendra Jain</cp:lastModifiedBy>
  <cp:revision>47</cp:revision>
  <cp:lastPrinted>2025-07-24T15:55:00Z</cp:lastPrinted>
  <dcterms:created xsi:type="dcterms:W3CDTF">2025-07-24T15:24:00Z</dcterms:created>
  <dcterms:modified xsi:type="dcterms:W3CDTF">2025-08-27T08:28:00Z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6493700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